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5384" w:rsidRDefault="00995384" w:rsidP="002B1069">
      <w:pPr>
        <w:pStyle w:val="Title"/>
        <w:rPr>
          <w:rStyle w:val="IntenseEmphasis"/>
        </w:rPr>
      </w:pPr>
      <w:r w:rsidRPr="00902D4B">
        <w:rPr>
          <w:rStyle w:val="IntenseEmphasis"/>
          <w:rFonts w:hint="eastAsia"/>
        </w:rPr>
        <w:t>组件系统设计文档</w:t>
      </w:r>
    </w:p>
    <w:p w:rsidR="00995384" w:rsidRDefault="00995384" w:rsidP="002B1069">
      <w:pPr>
        <w:pStyle w:val="Heading1"/>
      </w:pPr>
      <w:r>
        <w:rPr>
          <w:rFonts w:hint="eastAsia"/>
        </w:rPr>
        <w:t>概要</w:t>
      </w:r>
    </w:p>
    <w:p w:rsidR="00995384" w:rsidRDefault="00995384" w:rsidP="002B1069">
      <w:r>
        <w:rPr>
          <w:rFonts w:hint="eastAsia"/>
        </w:rPr>
        <w:t>组件系统是一套可视化脚本，一般在商业引擎中扮演资源管理，</w:t>
      </w:r>
      <w:r>
        <w:t>AI</w:t>
      </w:r>
      <w:r>
        <w:rPr>
          <w:rFonts w:hint="eastAsia"/>
        </w:rPr>
        <w:t>脚本编辑，剧情过场编辑等角色（诸如</w:t>
      </w:r>
      <w:r>
        <w:t>cryengine</w:t>
      </w:r>
      <w:r>
        <w:rPr>
          <w:rFonts w:hint="eastAsia"/>
        </w:rPr>
        <w:t>的</w:t>
      </w:r>
      <w:r>
        <w:t>flow editor</w:t>
      </w:r>
      <w:r>
        <w:rPr>
          <w:rFonts w:hint="eastAsia"/>
        </w:rPr>
        <w:t>和</w:t>
      </w:r>
      <w:r>
        <w:t>unreal</w:t>
      </w:r>
      <w:r>
        <w:rPr>
          <w:rFonts w:hint="eastAsia"/>
        </w:rPr>
        <w:t>的粒子编辑器）。它的作用是将脚本指令和数据驱动图形化，并提供定制的，基于对话的编辑方式。通过图形化使数据和数据之间的关系更加明朗，通过</w:t>
      </w:r>
      <w:r>
        <w:t>UI</w:t>
      </w:r>
      <w:r>
        <w:rPr>
          <w:rFonts w:hint="eastAsia"/>
        </w:rPr>
        <w:t>使参数调试更为直观，定制的数据检查也可以减少配置数据出错的概率。</w:t>
      </w:r>
    </w:p>
    <w:p w:rsidR="00995384" w:rsidRDefault="00995384" w:rsidP="002B1069">
      <w:pPr>
        <w:pStyle w:val="Heading1"/>
      </w:pPr>
      <w:r>
        <w:rPr>
          <w:rFonts w:hint="eastAsia"/>
        </w:rPr>
        <w:t>设计理念</w:t>
      </w:r>
    </w:p>
    <w:p w:rsidR="00995384" w:rsidRDefault="00995384" w:rsidP="0053573F">
      <w:pPr>
        <w:numPr>
          <w:ilvl w:val="0"/>
          <w:numId w:val="8"/>
        </w:numPr>
      </w:pPr>
      <w:r>
        <w:rPr>
          <w:rFonts w:hint="eastAsia"/>
        </w:rPr>
        <w:t>通用性：作为第三方库可以迅速的应用于任何游戏项目。</w:t>
      </w:r>
    </w:p>
    <w:p w:rsidR="00995384" w:rsidRDefault="00995384" w:rsidP="0053573F">
      <w:pPr>
        <w:numPr>
          <w:ilvl w:val="0"/>
          <w:numId w:val="8"/>
        </w:numPr>
      </w:pPr>
      <w:r>
        <w:rPr>
          <w:rFonts w:hint="eastAsia"/>
        </w:rPr>
        <w:t>扩展性：支持用户自己扩展系统功能，包括自定义新组件，自定义新属性类型，自定义</w:t>
      </w:r>
      <w:r>
        <w:t>UI</w:t>
      </w:r>
      <w:r>
        <w:rPr>
          <w:rFonts w:hint="eastAsia"/>
        </w:rPr>
        <w:t>库（可以用任意的</w:t>
      </w:r>
      <w:r>
        <w:t>UI</w:t>
      </w:r>
      <w:r>
        <w:rPr>
          <w:rFonts w:hint="eastAsia"/>
        </w:rPr>
        <w:t>库实现指定的接口）。</w:t>
      </w:r>
    </w:p>
    <w:p w:rsidR="00995384" w:rsidRDefault="00995384" w:rsidP="0053573F">
      <w:pPr>
        <w:numPr>
          <w:ilvl w:val="0"/>
          <w:numId w:val="8"/>
        </w:numPr>
      </w:pPr>
      <w:r>
        <w:rPr>
          <w:rFonts w:hint="eastAsia"/>
        </w:rPr>
        <w:t>可视化：所有的操作均为视窗操作，并能达到和直接修改数据同样的功能。用图形进行数据结构建模，支持模块之间的相互引用。</w:t>
      </w:r>
    </w:p>
    <w:p w:rsidR="00995384" w:rsidRDefault="00995384" w:rsidP="0053573F">
      <w:pPr>
        <w:numPr>
          <w:ilvl w:val="0"/>
          <w:numId w:val="8"/>
        </w:numPr>
      </w:pPr>
      <w:r>
        <w:rPr>
          <w:rFonts w:hint="eastAsia"/>
        </w:rPr>
        <w:t>自动化：建模完成以后，对于任务的增加，均无需做更多操作，数据可视化映射、数据导入导出、组件创建销毁均为自动完成。</w:t>
      </w:r>
    </w:p>
    <w:p w:rsidR="00995384" w:rsidRDefault="00995384" w:rsidP="0053573F">
      <w:pPr>
        <w:numPr>
          <w:ilvl w:val="0"/>
          <w:numId w:val="8"/>
        </w:numPr>
      </w:pPr>
      <w:r>
        <w:rPr>
          <w:rFonts w:hint="eastAsia"/>
        </w:rPr>
        <w:t>基于对话：对于每一个可使用的属性都有对应的描述或者提示，对于操作失败有明确的提示信息。</w:t>
      </w:r>
    </w:p>
    <w:p w:rsidR="00995384" w:rsidRDefault="00995384" w:rsidP="0053573F">
      <w:pPr>
        <w:numPr>
          <w:ilvl w:val="0"/>
          <w:numId w:val="8"/>
        </w:numPr>
      </w:pPr>
      <w:r>
        <w:rPr>
          <w:rFonts w:hint="eastAsia"/>
        </w:rPr>
        <w:t>数据加速：用二进制数据代替文本配置，用模板</w:t>
      </w:r>
      <w:r>
        <w:t>+</w:t>
      </w:r>
      <w:r>
        <w:rPr>
          <w:rFonts w:hint="eastAsia"/>
        </w:rPr>
        <w:t>数据代替目前的重复文本结构配置。</w:t>
      </w:r>
    </w:p>
    <w:p w:rsidR="00995384" w:rsidRPr="00DF6A17" w:rsidRDefault="00995384" w:rsidP="002B1069"/>
    <w:p w:rsidR="00995384" w:rsidRPr="00956ACF" w:rsidRDefault="00995384" w:rsidP="00956ACF">
      <w:pPr>
        <w:pStyle w:val="Heading1"/>
      </w:pPr>
      <w:r w:rsidRPr="00956ACF">
        <w:rPr>
          <w:rFonts w:hint="eastAsia"/>
        </w:rPr>
        <w:t>目标</w:t>
      </w:r>
    </w:p>
    <w:p w:rsidR="00995384" w:rsidRDefault="00995384" w:rsidP="00AF5654">
      <w:pPr>
        <w:numPr>
          <w:ilvl w:val="0"/>
          <w:numId w:val="9"/>
        </w:numPr>
      </w:pPr>
      <w:r>
        <w:rPr>
          <w:rFonts w:hint="eastAsia"/>
        </w:rPr>
        <w:t>通用的数据驱动解决方案，对任何项目的数据驱动需求均适用。</w:t>
      </w:r>
    </w:p>
    <w:p w:rsidR="00995384" w:rsidRDefault="00995384" w:rsidP="00AF5654">
      <w:pPr>
        <w:numPr>
          <w:ilvl w:val="0"/>
          <w:numId w:val="9"/>
        </w:numPr>
      </w:pPr>
      <w:r>
        <w:rPr>
          <w:rFonts w:hint="eastAsia"/>
        </w:rPr>
        <w:t>高效自动化的数据驱动方式，任何需求变动均不需要修改现有代码。</w:t>
      </w:r>
    </w:p>
    <w:p w:rsidR="00995384" w:rsidRDefault="00995384" w:rsidP="00AF5654">
      <w:pPr>
        <w:numPr>
          <w:ilvl w:val="0"/>
          <w:numId w:val="9"/>
        </w:numPr>
      </w:pPr>
      <w:r>
        <w:rPr>
          <w:rFonts w:hint="eastAsia"/>
        </w:rPr>
        <w:t>图形化数据以及数据关系，将数据更直观的呈现给用户。</w:t>
      </w:r>
    </w:p>
    <w:p w:rsidR="00995384" w:rsidRDefault="00995384" w:rsidP="00AF5654">
      <w:pPr>
        <w:numPr>
          <w:ilvl w:val="0"/>
          <w:numId w:val="9"/>
        </w:numPr>
      </w:pPr>
      <w:r>
        <w:rPr>
          <w:rFonts w:hint="eastAsia"/>
        </w:rPr>
        <w:t>友好的人机交互，高效智能的引导用户解决问题。</w:t>
      </w:r>
    </w:p>
    <w:p w:rsidR="00995384" w:rsidRDefault="00995384" w:rsidP="00AF5654">
      <w:pPr>
        <w:numPr>
          <w:ilvl w:val="0"/>
          <w:numId w:val="9"/>
        </w:numPr>
      </w:pPr>
      <w:r>
        <w:rPr>
          <w:rFonts w:hint="eastAsia"/>
        </w:rPr>
        <w:t>时刻遵循对修改关闭，对扩展开放原则。使项目最大程度的保持简洁易懂。</w:t>
      </w:r>
    </w:p>
    <w:p w:rsidR="00995384" w:rsidRDefault="00995384" w:rsidP="00AF5654">
      <w:pPr>
        <w:ind w:left="360"/>
      </w:pPr>
    </w:p>
    <w:p w:rsidR="00995384" w:rsidRDefault="00995384" w:rsidP="00956ACF">
      <w:pPr>
        <w:pStyle w:val="Heading1"/>
      </w:pPr>
      <w:r>
        <w:rPr>
          <w:rFonts w:hint="eastAsia"/>
        </w:rPr>
        <w:t>系统架构</w:t>
      </w:r>
    </w:p>
    <w:p w:rsidR="00995384" w:rsidRDefault="00995384" w:rsidP="002B106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225.75pt">
            <v:imagedata r:id="rId7" o:title=""/>
          </v:shape>
        </w:pict>
      </w:r>
    </w:p>
    <w:p w:rsidR="00995384" w:rsidRDefault="00995384" w:rsidP="002B1069">
      <w:pPr>
        <w:rPr>
          <w:rStyle w:val="IntenseEmphasis"/>
        </w:rPr>
      </w:pPr>
      <w:r w:rsidRPr="00082C38">
        <w:rPr>
          <w:rStyle w:val="IntenseEmphasis"/>
        </w:rPr>
        <w:t>1</w:t>
      </w:r>
      <w:r w:rsidRPr="00082C38">
        <w:rPr>
          <w:rStyle w:val="IntenseEmphasis"/>
          <w:rFonts w:hint="eastAsia"/>
        </w:rPr>
        <w:t>．</w:t>
      </w:r>
      <w:r>
        <w:rPr>
          <w:rStyle w:val="IntenseEmphasis"/>
        </w:rPr>
        <w:t>ComponentBase</w:t>
      </w:r>
    </w:p>
    <w:p w:rsidR="00995384" w:rsidRDefault="00995384" w:rsidP="002B1069">
      <w:r>
        <w:rPr>
          <w:rFonts w:hint="eastAsia"/>
        </w:rPr>
        <w:t>组件化的根基类，维护最基本的组件需求，譬如用于交互的</w:t>
      </w:r>
      <w:r>
        <w:t>m_id</w:t>
      </w:r>
      <w:r>
        <w:rPr>
          <w:rFonts w:hint="eastAsia"/>
        </w:rPr>
        <w:t>以及</w:t>
      </w:r>
      <w:r>
        <w:t>GUID</w:t>
      </w:r>
      <w:r>
        <w:rPr>
          <w:rFonts w:hint="eastAsia"/>
        </w:rPr>
        <w:t>等接口。这个类相当于一个基本协议用于将数据交互于宿主项目和</w:t>
      </w:r>
      <w:r>
        <w:t>editor</w:t>
      </w:r>
      <w:r>
        <w:rPr>
          <w:rFonts w:hint="eastAsia"/>
        </w:rPr>
        <w:t>。它只包含一个</w:t>
      </w:r>
      <w:r>
        <w:t>32</w:t>
      </w:r>
      <w:r>
        <w:rPr>
          <w:rFonts w:hint="eastAsia"/>
        </w:rPr>
        <w:t>位成员</w:t>
      </w:r>
      <w:r>
        <w:t>m_id</w:t>
      </w:r>
      <w:r>
        <w:rPr>
          <w:rFonts w:hint="eastAsia"/>
        </w:rPr>
        <w:t>。</w:t>
      </w:r>
    </w:p>
    <w:p w:rsidR="00995384" w:rsidRDefault="00995384" w:rsidP="002B1069">
      <w:pPr>
        <w:rPr>
          <w:rStyle w:val="IntenseEmphasis"/>
        </w:rPr>
      </w:pPr>
      <w:r w:rsidRPr="00C61A25">
        <w:rPr>
          <w:rStyle w:val="IntenseEmphasis"/>
        </w:rPr>
        <w:t>2.</w:t>
      </w:r>
      <w:r>
        <w:rPr>
          <w:rStyle w:val="IntenseEmphasis"/>
        </w:rPr>
        <w:t xml:space="preserve"> </w:t>
      </w:r>
      <w:r w:rsidRPr="00C61A25">
        <w:rPr>
          <w:rStyle w:val="IntenseEmphasis"/>
        </w:rPr>
        <w:t xml:space="preserve"> </w:t>
      </w:r>
      <w:r>
        <w:rPr>
          <w:rStyle w:val="IntenseEmphasis"/>
        </w:rPr>
        <w:t>UserComponents</w:t>
      </w:r>
    </w:p>
    <w:p w:rsidR="00995384" w:rsidRDefault="00995384" w:rsidP="002B1069">
      <w:r>
        <w:rPr>
          <w:rFonts w:hint="eastAsia"/>
        </w:rPr>
        <w:t>宿主项目所继承的自定义组件。</w:t>
      </w:r>
    </w:p>
    <w:p w:rsidR="00995384" w:rsidRDefault="00995384" w:rsidP="002B1069">
      <w:pPr>
        <w:rPr>
          <w:rStyle w:val="IntenseEmphasis"/>
        </w:rPr>
      </w:pPr>
      <w:r w:rsidRPr="00C61A25">
        <w:rPr>
          <w:rStyle w:val="IntenseEmphasis"/>
        </w:rPr>
        <w:t>3.</w:t>
      </w:r>
      <w:r>
        <w:rPr>
          <w:rStyle w:val="IntenseEmphasis"/>
        </w:rPr>
        <w:t xml:space="preserve">  CComponentEditorProxy</w:t>
      </w:r>
    </w:p>
    <w:p w:rsidR="00995384" w:rsidRDefault="00995384" w:rsidP="002B1069">
      <w:r>
        <w:t>Editor</w:t>
      </w:r>
      <w:r>
        <w:rPr>
          <w:rFonts w:hint="eastAsia"/>
        </w:rPr>
        <w:t>所使用的一个代理类，它可以把任何一个</w:t>
      </w:r>
      <w:r>
        <w:t>UserComponent</w:t>
      </w:r>
      <w:r>
        <w:rPr>
          <w:rFonts w:hint="eastAsia"/>
        </w:rPr>
        <w:t>用图形化的方式表达出来，它同时负责了在</w:t>
      </w:r>
      <w:r>
        <w:t>Editor</w:t>
      </w:r>
      <w:r>
        <w:rPr>
          <w:rFonts w:hint="eastAsia"/>
        </w:rPr>
        <w:t>中进行绘制和数据导入导出。</w:t>
      </w:r>
    </w:p>
    <w:p w:rsidR="00995384" w:rsidRDefault="00995384" w:rsidP="002B1069">
      <w:pPr>
        <w:rPr>
          <w:rStyle w:val="IntenseEmphasis"/>
        </w:rPr>
      </w:pPr>
      <w:r>
        <w:rPr>
          <w:rStyle w:val="IntenseEmphasis"/>
        </w:rPr>
        <w:t>4.  DependecyDescriptionLine</w:t>
      </w:r>
    </w:p>
    <w:p w:rsidR="00995384" w:rsidRDefault="00995384" w:rsidP="002B1069">
      <w:r>
        <w:rPr>
          <w:rFonts w:hint="eastAsia"/>
        </w:rPr>
        <w:t>用于绘制组件之间的逻辑连线，以及响应</w:t>
      </w:r>
      <w:r>
        <w:t>Editor</w:t>
      </w:r>
      <w:r>
        <w:rPr>
          <w:rFonts w:hint="eastAsia"/>
        </w:rPr>
        <w:t>对连线的操作。它同时存在于</w:t>
      </w:r>
      <w:r>
        <w:t>CComponentEditorProxy</w:t>
      </w:r>
      <w:r>
        <w:rPr>
          <w:rFonts w:hint="eastAsia"/>
        </w:rPr>
        <w:t>和</w:t>
      </w:r>
      <w:r>
        <w:t>DependencyDescription</w:t>
      </w:r>
      <w:r>
        <w:rPr>
          <w:rFonts w:hint="eastAsia"/>
        </w:rPr>
        <w:t>中，原因是：考虑如下情况，一根</w:t>
      </w:r>
      <w:r>
        <w:t>DependecyDescriptionLine</w:t>
      </w:r>
      <w:r>
        <w:rPr>
          <w:rFonts w:hint="eastAsia"/>
        </w:rPr>
        <w:t>同时连接了两个</w:t>
      </w:r>
      <w:r>
        <w:t>CComponentEditorProxy</w:t>
      </w:r>
      <w:r>
        <w:rPr>
          <w:rFonts w:hint="eastAsia"/>
        </w:rPr>
        <w:t>，当我删除任意一个</w:t>
      </w:r>
      <w:r>
        <w:t>Proxy</w:t>
      </w:r>
      <w:r>
        <w:rPr>
          <w:rFonts w:hint="eastAsia"/>
        </w:rPr>
        <w:t>时，这根</w:t>
      </w:r>
      <w:r>
        <w:t>Line</w:t>
      </w:r>
      <w:r>
        <w:rPr>
          <w:rFonts w:hint="eastAsia"/>
        </w:rPr>
        <w:t>都需要被删除，所以这里两个地方都需要能引用到这根</w:t>
      </w:r>
      <w:r>
        <w:t>line</w:t>
      </w:r>
      <w:r>
        <w:rPr>
          <w:rFonts w:hint="eastAsia"/>
        </w:rPr>
        <w:t>。</w:t>
      </w:r>
    </w:p>
    <w:p w:rsidR="00995384" w:rsidRDefault="00995384" w:rsidP="00041466">
      <w:pPr>
        <w:numPr>
          <w:ilvl w:val="0"/>
          <w:numId w:val="10"/>
        </w:numPr>
        <w:rPr>
          <w:rStyle w:val="IntenseEmphasis"/>
        </w:rPr>
      </w:pPr>
      <w:r>
        <w:rPr>
          <w:rStyle w:val="IntenseEmphasis"/>
        </w:rPr>
        <w:t>DependecyDescription</w:t>
      </w:r>
    </w:p>
    <w:p w:rsidR="00995384" w:rsidRDefault="00995384" w:rsidP="009E10C7">
      <w:r>
        <w:rPr>
          <w:rFonts w:hint="eastAsia"/>
        </w:rPr>
        <w:t>用于描述组件之间的依赖关系，同时也带有一部分用于绘制时的逻辑数据。</w:t>
      </w:r>
    </w:p>
    <w:p w:rsidR="00995384" w:rsidRDefault="00995384" w:rsidP="00041466">
      <w:pPr>
        <w:numPr>
          <w:ilvl w:val="0"/>
          <w:numId w:val="10"/>
        </w:numPr>
        <w:rPr>
          <w:rStyle w:val="IntenseEmphasis"/>
        </w:rPr>
      </w:pPr>
      <w:r>
        <w:rPr>
          <w:rStyle w:val="IntenseEmphasis"/>
        </w:rPr>
        <w:t>ComponentGraphics</w:t>
      </w:r>
    </w:p>
    <w:p w:rsidR="00995384" w:rsidRDefault="00995384" w:rsidP="00041466">
      <w:r>
        <w:rPr>
          <w:rFonts w:hint="eastAsia"/>
        </w:rPr>
        <w:t>用于绘制组件的模块。</w:t>
      </w:r>
    </w:p>
    <w:p w:rsidR="00995384" w:rsidRDefault="00995384" w:rsidP="00041466">
      <w:pPr>
        <w:numPr>
          <w:ilvl w:val="0"/>
          <w:numId w:val="10"/>
        </w:numPr>
        <w:rPr>
          <w:rStyle w:val="IntenseEmphasis"/>
        </w:rPr>
      </w:pPr>
      <w:r>
        <w:rPr>
          <w:rStyle w:val="IntenseEmphasis"/>
        </w:rPr>
        <w:t>PropertyBase</w:t>
      </w:r>
    </w:p>
    <w:p w:rsidR="00995384" w:rsidRDefault="00995384" w:rsidP="00041466">
      <w:r>
        <w:rPr>
          <w:rFonts w:hint="eastAsia"/>
        </w:rPr>
        <w:t>用于抽象组件的一个成员变量，其中包含了用于绘制或者数据交互的基本信息，如：类型，变量名，显示名，颜色等等。同时它包含了一个</w:t>
      </w:r>
      <w:r>
        <w:t>void*</w:t>
      </w:r>
      <w:r>
        <w:rPr>
          <w:rFonts w:hint="eastAsia"/>
        </w:rPr>
        <w:t>成员用于指向该变量真正的值。</w:t>
      </w:r>
    </w:p>
    <w:p w:rsidR="00995384" w:rsidRDefault="00995384" w:rsidP="00041466"/>
    <w:p w:rsidR="00995384" w:rsidRDefault="00995384" w:rsidP="00041466">
      <w:r>
        <w:rPr>
          <w:rFonts w:hint="eastAsia"/>
        </w:rPr>
        <w:t>总结：以上架构为整个系统的数据架构，用组件来模拟类，用</w:t>
      </w:r>
      <w:r>
        <w:t>propertybase</w:t>
      </w:r>
      <w:r>
        <w:rPr>
          <w:rFonts w:hint="eastAsia"/>
        </w:rPr>
        <w:t>来模拟变量，用</w:t>
      </w:r>
      <w:r>
        <w:t>dependecy</w:t>
      </w:r>
      <w:r>
        <w:rPr>
          <w:rFonts w:hint="eastAsia"/>
        </w:rPr>
        <w:t>来模拟类之间的复合关系。</w:t>
      </w:r>
    </w:p>
    <w:p w:rsidR="00995384" w:rsidRDefault="00995384" w:rsidP="00041466"/>
    <w:p w:rsidR="00995384" w:rsidRDefault="00995384" w:rsidP="00041466">
      <w:r>
        <w:pict>
          <v:shape id="_x0000_i1026" type="#_x0000_t75" style="width:427.5pt;height:145.5pt">
            <v:imagedata r:id="rId8" o:title=""/>
          </v:shape>
        </w:pict>
      </w:r>
    </w:p>
    <w:p w:rsidR="00995384" w:rsidRDefault="00995384" w:rsidP="00EA06CC">
      <w:pPr>
        <w:numPr>
          <w:ilvl w:val="0"/>
          <w:numId w:val="11"/>
        </w:numPr>
        <w:rPr>
          <w:rStyle w:val="IntenseEmphasis"/>
        </w:rPr>
      </w:pPr>
      <w:r>
        <w:rPr>
          <w:rStyle w:val="IntenseEmphasis"/>
        </w:rPr>
        <w:t>ComponentManager</w:t>
      </w:r>
    </w:p>
    <w:p w:rsidR="00995384" w:rsidRDefault="00995384" w:rsidP="00EA06CC">
      <w:r>
        <w:rPr>
          <w:rFonts w:hint="eastAsia"/>
        </w:rPr>
        <w:t>对整个组件系统进行管理和控制的类，不论是</w:t>
      </w:r>
      <w:r>
        <w:t>Editor</w:t>
      </w:r>
      <w:r>
        <w:rPr>
          <w:rFonts w:hint="eastAsia"/>
        </w:rPr>
        <w:t>还是宿主工程，几乎任何操作都要通过该类直接或者间接的进行。它包含了所有组件系统操作所需要的数据，也提供了所有的操作接口。</w:t>
      </w:r>
    </w:p>
    <w:p w:rsidR="00995384" w:rsidRDefault="00995384" w:rsidP="00EA06CC">
      <w:r>
        <w:rPr>
          <w:rFonts w:hint="eastAsia"/>
        </w:rPr>
        <w:t>对于宿主工程，需要利用该类进行数据的导入或者导出。</w:t>
      </w:r>
    </w:p>
    <w:p w:rsidR="00995384" w:rsidRDefault="00995384" w:rsidP="00EA06CC">
      <w:r>
        <w:rPr>
          <w:rFonts w:hint="eastAsia"/>
        </w:rPr>
        <w:t>对于</w:t>
      </w:r>
      <w:r>
        <w:t>Editor</w:t>
      </w:r>
      <w:r>
        <w:rPr>
          <w:rFonts w:hint="eastAsia"/>
        </w:rPr>
        <w:t>，出了需要利用该类进行数据导入导出以外，还需要利用它提供的接口完成特定的操作，诸如：创建一个全新的组件实例（涉及到</w:t>
      </w:r>
      <w:r>
        <w:t>ID</w:t>
      </w:r>
      <w:r>
        <w:rPr>
          <w:rFonts w:hint="eastAsia"/>
        </w:rPr>
        <w:t>分配，组件实例以及属性的克隆），查找组件的位置，查询组件的父子关系，解决</w:t>
      </w:r>
      <w:r>
        <w:t>ID</w:t>
      </w:r>
      <w:r>
        <w:rPr>
          <w:rFonts w:hint="eastAsia"/>
        </w:rPr>
        <w:t>冲突，维护数据升级或者更新等等。</w:t>
      </w:r>
    </w:p>
    <w:p w:rsidR="00995384" w:rsidRDefault="00995384" w:rsidP="00EA06CC">
      <w:pPr>
        <w:numPr>
          <w:ilvl w:val="0"/>
          <w:numId w:val="11"/>
        </w:numPr>
        <w:rPr>
          <w:rStyle w:val="IntenseEmphasis"/>
        </w:rPr>
      </w:pPr>
      <w:r>
        <w:rPr>
          <w:rStyle w:val="IntenseEmphasis"/>
        </w:rPr>
        <w:t>ComponentProject</w:t>
      </w:r>
    </w:p>
    <w:p w:rsidR="00995384" w:rsidRDefault="00995384" w:rsidP="00EA06CC">
      <w:r>
        <w:rPr>
          <w:rFonts w:hint="eastAsia"/>
        </w:rPr>
        <w:t>用于抽象当前的组件工程。对整个系统遵循</w:t>
      </w:r>
      <w:r>
        <w:t xml:space="preserve"> </w:t>
      </w:r>
      <w:r>
        <w:rPr>
          <w:rFonts w:hint="eastAsia"/>
        </w:rPr>
        <w:t>工程</w:t>
      </w:r>
      <w:r>
        <w:t>-&gt;</w:t>
      </w:r>
      <w:r>
        <w:rPr>
          <w:rFonts w:hint="eastAsia"/>
        </w:rPr>
        <w:t>文件</w:t>
      </w:r>
      <w:r>
        <w:t xml:space="preserve"> </w:t>
      </w:r>
      <w:r>
        <w:rPr>
          <w:rFonts w:hint="eastAsia"/>
        </w:rPr>
        <w:t>的架构。它包含了以下功能点：</w:t>
      </w:r>
    </w:p>
    <w:p w:rsidR="00995384" w:rsidRPr="00925900" w:rsidRDefault="00995384" w:rsidP="00925900">
      <w:pPr>
        <w:numPr>
          <w:ilvl w:val="0"/>
          <w:numId w:val="12"/>
        </w:numPr>
        <w:rPr>
          <w:b/>
          <w:bCs/>
          <w:i/>
          <w:iCs/>
          <w:color w:val="4F81BD"/>
        </w:rPr>
      </w:pPr>
      <w:r>
        <w:rPr>
          <w:rFonts w:hint="eastAsia"/>
        </w:rPr>
        <w:t>因为包含了整个工程的信息，所以可以通过它查询到某一个或者一类组件的相关信息，我们称之为静态记录。</w:t>
      </w:r>
    </w:p>
    <w:p w:rsidR="00995384" w:rsidRPr="00925900" w:rsidRDefault="00995384" w:rsidP="00925900">
      <w:pPr>
        <w:numPr>
          <w:ilvl w:val="0"/>
          <w:numId w:val="12"/>
        </w:numPr>
        <w:rPr>
          <w:b/>
          <w:bCs/>
          <w:i/>
          <w:iCs/>
          <w:color w:val="4F81BD"/>
        </w:rPr>
      </w:pPr>
      <w:r>
        <w:rPr>
          <w:rFonts w:hint="eastAsia"/>
        </w:rPr>
        <w:t>其中包含的</w:t>
      </w:r>
      <w:r>
        <w:t>CComponentProjectDirectory</w:t>
      </w:r>
      <w:r>
        <w:rPr>
          <w:rFonts w:hint="eastAsia"/>
        </w:rPr>
        <w:t>用于记录其文件目录结构，为</w:t>
      </w:r>
      <w:r>
        <w:t>Editor</w:t>
      </w:r>
      <w:r>
        <w:rPr>
          <w:rFonts w:hint="eastAsia"/>
        </w:rPr>
        <w:t>实现</w:t>
      </w:r>
      <w:r>
        <w:t>MVC</w:t>
      </w:r>
      <w:r>
        <w:rPr>
          <w:rFonts w:hint="eastAsia"/>
        </w:rPr>
        <w:t>结构提供了便利。</w:t>
      </w:r>
    </w:p>
    <w:p w:rsidR="00995384" w:rsidRPr="00925900" w:rsidRDefault="00995384" w:rsidP="00925900">
      <w:pPr>
        <w:numPr>
          <w:ilvl w:val="0"/>
          <w:numId w:val="12"/>
        </w:numPr>
        <w:rPr>
          <w:b/>
          <w:bCs/>
          <w:i/>
          <w:iCs/>
          <w:color w:val="4F81BD"/>
        </w:rPr>
      </w:pPr>
      <w:r>
        <w:rPr>
          <w:rFonts w:hint="eastAsia"/>
        </w:rPr>
        <w:t>记录了数据维护的信息，当用新的代码结构去加载老的</w:t>
      </w:r>
      <w:r>
        <w:t>XML</w:t>
      </w:r>
      <w:r>
        <w:rPr>
          <w:rFonts w:hint="eastAsia"/>
        </w:rPr>
        <w:t>数据时，</w:t>
      </w:r>
      <w:r>
        <w:t>Editor</w:t>
      </w:r>
      <w:r>
        <w:rPr>
          <w:rFonts w:hint="eastAsia"/>
        </w:rPr>
        <w:t>会根据加载中的不匹配提示用户是否进行重新绑定，而用户的决定就保存在这里，这样下次再遇到同样的不匹配时，会自动根据这里的信息进行自动操作。</w:t>
      </w:r>
    </w:p>
    <w:p w:rsidR="00995384" w:rsidRPr="00925900" w:rsidRDefault="00995384" w:rsidP="00925900">
      <w:pPr>
        <w:ind w:left="1080"/>
        <w:rPr>
          <w:rStyle w:val="IntenseEmphasis"/>
          <w:b w:val="0"/>
          <w:bCs w:val="0"/>
          <w:i w:val="0"/>
          <w:iCs w:val="0"/>
          <w:color w:val="000000"/>
        </w:rPr>
      </w:pPr>
      <w:r>
        <w:rPr>
          <w:rFonts w:hint="eastAsia"/>
        </w:rPr>
        <w:t>打个比方：假设代码中有个成员变量是</w:t>
      </w:r>
      <w:r>
        <w:t>bool m_bTest</w:t>
      </w:r>
      <w:r>
        <w:rPr>
          <w:rFonts w:hint="eastAsia"/>
        </w:rPr>
        <w:t>，此时</w:t>
      </w:r>
      <w:r>
        <w:t>Editor</w:t>
      </w:r>
      <w:r>
        <w:rPr>
          <w:rFonts w:hint="eastAsia"/>
        </w:rPr>
        <w:t>会将该信息保存到</w:t>
      </w:r>
      <w:r>
        <w:t>XML</w:t>
      </w:r>
      <w:r>
        <w:rPr>
          <w:rFonts w:hint="eastAsia"/>
        </w:rPr>
        <w:t>中，当我在代码中将这个变量重命名为</w:t>
      </w:r>
      <w:r>
        <w:t>m_bNewTest</w:t>
      </w:r>
      <w:r>
        <w:rPr>
          <w:rFonts w:hint="eastAsia"/>
        </w:rPr>
        <w:t>时，为了让</w:t>
      </w:r>
      <w:r>
        <w:t>Editor</w:t>
      </w:r>
      <w:r>
        <w:rPr>
          <w:rFonts w:hint="eastAsia"/>
        </w:rPr>
        <w:t>将之前保存的</w:t>
      </w:r>
      <w:r>
        <w:t>m_bTest</w:t>
      </w:r>
      <w:r>
        <w:rPr>
          <w:rFonts w:hint="eastAsia"/>
        </w:rPr>
        <w:t>重新映射到</w:t>
      </w:r>
      <w:r>
        <w:t>m_bNewTest</w:t>
      </w:r>
      <w:r>
        <w:rPr>
          <w:rFonts w:hint="eastAsia"/>
        </w:rPr>
        <w:t>上，</w:t>
      </w:r>
      <w:r>
        <w:t>Editor</w:t>
      </w:r>
      <w:r>
        <w:rPr>
          <w:rFonts w:hint="eastAsia"/>
        </w:rPr>
        <w:t>会进行提示，用户可以选择是否重定位该属性，如果是，则将</w:t>
      </w:r>
      <w:r>
        <w:t>XML</w:t>
      </w:r>
      <w:r>
        <w:rPr>
          <w:rFonts w:hint="eastAsia"/>
        </w:rPr>
        <w:t>中的值重新关联到</w:t>
      </w:r>
      <w:r>
        <w:t>m_bNewTest</w:t>
      </w:r>
      <w:r>
        <w:rPr>
          <w:rFonts w:hint="eastAsia"/>
        </w:rPr>
        <w:t>，如果选否，则遗弃</w:t>
      </w:r>
      <w:r>
        <w:t>XML</w:t>
      </w:r>
      <w:r>
        <w:rPr>
          <w:rFonts w:hint="eastAsia"/>
        </w:rPr>
        <w:t>的值。</w:t>
      </w:r>
    </w:p>
    <w:p w:rsidR="00995384" w:rsidRDefault="00995384" w:rsidP="00EA06CC">
      <w:pPr>
        <w:numPr>
          <w:ilvl w:val="0"/>
          <w:numId w:val="11"/>
        </w:numPr>
        <w:rPr>
          <w:rStyle w:val="IntenseEmphasis"/>
        </w:rPr>
      </w:pPr>
      <w:r>
        <w:rPr>
          <w:rStyle w:val="IntenseEmphasis"/>
        </w:rPr>
        <w:t>IDManager</w:t>
      </w:r>
    </w:p>
    <w:p w:rsidR="00995384" w:rsidRDefault="00995384" w:rsidP="00925900">
      <w:pPr>
        <w:rPr>
          <w:rStyle w:val="IntenseEmphasis"/>
        </w:rPr>
      </w:pPr>
      <w:r>
        <w:rPr>
          <w:rFonts w:hint="eastAsia"/>
        </w:rPr>
        <w:t>主要用于创建新的组件时，为它分配全局唯一的一个值。同样的，在删除一个组件时，要及时的将这个</w:t>
      </w:r>
      <w:r>
        <w:t>ID</w:t>
      </w:r>
      <w:r>
        <w:rPr>
          <w:rFonts w:hint="eastAsia"/>
        </w:rPr>
        <w:t>进行回收再利用。</w:t>
      </w:r>
    </w:p>
    <w:p w:rsidR="00995384" w:rsidRDefault="00995384" w:rsidP="00EA06CC">
      <w:pPr>
        <w:numPr>
          <w:ilvl w:val="0"/>
          <w:numId w:val="11"/>
        </w:numPr>
        <w:rPr>
          <w:rStyle w:val="IntenseEmphasis"/>
        </w:rPr>
      </w:pPr>
      <w:r>
        <w:rPr>
          <w:rStyle w:val="IntenseEmphasis"/>
        </w:rPr>
        <w:t>ComponentBase</w:t>
      </w:r>
    </w:p>
    <w:p w:rsidR="00995384" w:rsidRDefault="00995384" w:rsidP="00C035B6">
      <w:r>
        <w:rPr>
          <w:rFonts w:hint="eastAsia"/>
        </w:rPr>
        <w:t>组件的基类实例。</w:t>
      </w:r>
    </w:p>
    <w:p w:rsidR="00995384" w:rsidRDefault="00995384" w:rsidP="00EA06CC">
      <w:pPr>
        <w:numPr>
          <w:ilvl w:val="0"/>
          <w:numId w:val="11"/>
        </w:numPr>
        <w:rPr>
          <w:rStyle w:val="IntenseEmphasis"/>
        </w:rPr>
      </w:pPr>
      <w:r>
        <w:rPr>
          <w:rStyle w:val="IntenseEmphasis"/>
        </w:rPr>
        <w:t>SDependencyResolver</w:t>
      </w:r>
    </w:p>
    <w:p w:rsidR="00995384" w:rsidRDefault="00995384" w:rsidP="00EA06CC">
      <w:r>
        <w:rPr>
          <w:rFonts w:hint="eastAsia"/>
        </w:rPr>
        <w:t>用于连接组件之间逻辑关系。只为宿主工程所使用。</w:t>
      </w:r>
    </w:p>
    <w:p w:rsidR="00995384" w:rsidRPr="00C035B6" w:rsidRDefault="00995384" w:rsidP="00EA06CC">
      <w:pPr>
        <w:rPr>
          <w:rStyle w:val="IntenseEmphasis"/>
        </w:rPr>
      </w:pPr>
      <w:r>
        <w:rPr>
          <w:rFonts w:hint="eastAsia"/>
        </w:rPr>
        <w:t>比如</w:t>
      </w:r>
      <w:r>
        <w:t>Editor</w:t>
      </w:r>
      <w:r>
        <w:rPr>
          <w:rFonts w:hint="eastAsia"/>
        </w:rPr>
        <w:t>导出了如下信息：组件</w:t>
      </w:r>
      <w:r>
        <w:t>A</w:t>
      </w:r>
      <w:r>
        <w:rPr>
          <w:rFonts w:hint="eastAsia"/>
        </w:rPr>
        <w:t>有一个对于组件</w:t>
      </w:r>
      <w:r>
        <w:t>B</w:t>
      </w:r>
      <w:r>
        <w:rPr>
          <w:rFonts w:hint="eastAsia"/>
        </w:rPr>
        <w:t>的依赖（有一根</w:t>
      </w:r>
      <w:r>
        <w:t>DependencyDescriptionLine</w:t>
      </w:r>
      <w:r>
        <w:rPr>
          <w:rFonts w:hint="eastAsia"/>
        </w:rPr>
        <w:t>连线从</w:t>
      </w:r>
      <w:r>
        <w:t>A</w:t>
      </w:r>
      <w:r>
        <w:rPr>
          <w:rFonts w:hint="eastAsia"/>
        </w:rPr>
        <w:t>到</w:t>
      </w:r>
      <w:r>
        <w:t>B</w:t>
      </w:r>
      <w:r>
        <w:rPr>
          <w:rFonts w:hint="eastAsia"/>
        </w:rPr>
        <w:t>，这个信息保存在组件</w:t>
      </w:r>
      <w:r>
        <w:t>A</w:t>
      </w:r>
      <w:r>
        <w:rPr>
          <w:rFonts w:hint="eastAsia"/>
        </w:rPr>
        <w:t>之上）。当宿主工程加载组件</w:t>
      </w:r>
      <w:r>
        <w:t>A</w:t>
      </w:r>
      <w:r>
        <w:rPr>
          <w:rFonts w:hint="eastAsia"/>
        </w:rPr>
        <w:t>时，读取到该依赖信息，由于依赖信息需要同时存储在所连接的两个组件之上（参考之前的</w:t>
      </w:r>
      <w:r>
        <w:t>DependencyDescriptionLine</w:t>
      </w:r>
      <w:r>
        <w:rPr>
          <w:rFonts w:hint="eastAsia"/>
        </w:rPr>
        <w:t>），但此刻非常有可能</w:t>
      </w:r>
      <w:r>
        <w:t>B</w:t>
      </w:r>
      <w:r>
        <w:rPr>
          <w:rFonts w:hint="eastAsia"/>
        </w:rPr>
        <w:t>还没有被加载，所以这个时候我们先将这个依赖信息抽象化到</w:t>
      </w:r>
      <w:r>
        <w:t>SDependencyResolver</w:t>
      </w:r>
      <w:r>
        <w:rPr>
          <w:rFonts w:hint="eastAsia"/>
        </w:rPr>
        <w:t>中保存，等所有的组件都加载完了，我们再调用</w:t>
      </w:r>
      <w:r>
        <w:t>CComponentMananger::ResolveDependency</w:t>
      </w:r>
      <w:r>
        <w:rPr>
          <w:rFonts w:hint="eastAsia"/>
        </w:rPr>
        <w:t>来读取之前保存的依赖信息进行导入。</w:t>
      </w:r>
    </w:p>
    <w:p w:rsidR="00995384" w:rsidRDefault="00995384" w:rsidP="00956ACF">
      <w:pPr>
        <w:pStyle w:val="Heading1"/>
        <w:rPr>
          <w:rStyle w:val="IntenseEmphasis"/>
          <w:b/>
          <w:i w:val="0"/>
        </w:rPr>
      </w:pPr>
      <w:r>
        <w:rPr>
          <w:rStyle w:val="IntenseEmphasis"/>
          <w:rFonts w:hint="eastAsia"/>
          <w:b/>
          <w:i w:val="0"/>
        </w:rPr>
        <w:t>数据映射流程</w:t>
      </w:r>
    </w:p>
    <w:p w:rsidR="00995384" w:rsidRDefault="00995384" w:rsidP="00265DA6">
      <w:r>
        <w:rPr>
          <w:rFonts w:hint="eastAsia"/>
        </w:rPr>
        <w:t>对于整个系统，组件是基本数据单位</w:t>
      </w:r>
      <w:r>
        <w:t>;</w:t>
      </w:r>
      <w:r>
        <w:rPr>
          <w:rFonts w:hint="eastAsia"/>
        </w:rPr>
        <w:t>对于一个组件，属性是基本数据单位。</w:t>
      </w:r>
    </w:p>
    <w:p w:rsidR="00995384" w:rsidRPr="00265DA6" w:rsidRDefault="00995384" w:rsidP="00265DA6"/>
    <w:p w:rsidR="00995384" w:rsidRDefault="00995384" w:rsidP="003B209B">
      <w:r>
        <w:rPr>
          <w:rFonts w:hint="eastAsia"/>
        </w:rPr>
        <w:t>我们将属性分为以下类型：</w:t>
      </w:r>
    </w:p>
    <w:p w:rsidR="00995384" w:rsidRDefault="00995384" w:rsidP="001530A9">
      <w:pPr>
        <w:numPr>
          <w:ilvl w:val="0"/>
          <w:numId w:val="13"/>
        </w:numPr>
      </w:pPr>
      <w:r>
        <w:rPr>
          <w:rFonts w:hint="eastAsia"/>
        </w:rPr>
        <w:t>基本类型</w:t>
      </w:r>
      <w:r>
        <w:t>: bool, int, uint, string/wstring, float, double.</w:t>
      </w:r>
      <w:r>
        <w:rPr>
          <w:rFonts w:hint="eastAsia"/>
        </w:rPr>
        <w:t>他们都是最基本的数据单位，只需要维护其本身的值即可。</w:t>
      </w:r>
    </w:p>
    <w:p w:rsidR="00995384" w:rsidRDefault="00995384" w:rsidP="001530A9">
      <w:pPr>
        <w:numPr>
          <w:ilvl w:val="0"/>
          <w:numId w:val="13"/>
        </w:numPr>
      </w:pPr>
      <w:r>
        <w:rPr>
          <w:rFonts w:hint="eastAsia"/>
        </w:rPr>
        <w:t>枚举类型：</w:t>
      </w:r>
      <w:r>
        <w:t>enum</w:t>
      </w:r>
      <w:r>
        <w:rPr>
          <w:rFonts w:hint="eastAsia"/>
        </w:rPr>
        <w:t>。本质上来说它就是一个</w:t>
      </w:r>
      <w:r>
        <w:t>int</w:t>
      </w:r>
      <w:r>
        <w:rPr>
          <w:rFonts w:hint="eastAsia"/>
        </w:rPr>
        <w:t>数据，但是它具有可穷举值以及显示字符串的概念。因为其特殊性，必须特别的处理该数据的序列化和反序列化。</w:t>
      </w:r>
    </w:p>
    <w:p w:rsidR="00995384" w:rsidRDefault="00995384" w:rsidP="001530A9">
      <w:pPr>
        <w:numPr>
          <w:ilvl w:val="0"/>
          <w:numId w:val="13"/>
        </w:numPr>
      </w:pPr>
      <w:r>
        <w:rPr>
          <w:rFonts w:hint="eastAsia"/>
        </w:rPr>
        <w:t>列表类型：</w:t>
      </w:r>
      <w:r>
        <w:t>list</w:t>
      </w:r>
      <w:r>
        <w:rPr>
          <w:rFonts w:hint="eastAsia"/>
        </w:rPr>
        <w:t>。它是一个数据容器，能包含同种任意的类型数据，并且能删除或者添加一个新的数据实例。</w:t>
      </w:r>
    </w:p>
    <w:p w:rsidR="00995384" w:rsidRDefault="00995384" w:rsidP="001530A9">
      <w:pPr>
        <w:numPr>
          <w:ilvl w:val="0"/>
          <w:numId w:val="13"/>
        </w:numPr>
      </w:pPr>
      <w:r>
        <w:rPr>
          <w:rFonts w:hint="eastAsia"/>
        </w:rPr>
        <w:t>指针类型：</w:t>
      </w:r>
      <w:r>
        <w:t>ptr</w:t>
      </w:r>
      <w:r>
        <w:rPr>
          <w:rFonts w:hint="eastAsia"/>
        </w:rPr>
        <w:t>。它是一个抽象数据，可以被实例化成任意一个其他类型的数据或者组件。</w:t>
      </w:r>
    </w:p>
    <w:p w:rsidR="00995384" w:rsidRDefault="00995384" w:rsidP="001530A9">
      <w:pPr>
        <w:numPr>
          <w:ilvl w:val="0"/>
          <w:numId w:val="13"/>
        </w:numPr>
      </w:pPr>
      <w:r>
        <w:rPr>
          <w:rFonts w:hint="eastAsia"/>
        </w:rPr>
        <w:t>依赖：</w:t>
      </w:r>
      <w:r>
        <w:t xml:space="preserve"> </w:t>
      </w:r>
      <w:r>
        <w:rPr>
          <w:rFonts w:hint="eastAsia"/>
        </w:rPr>
        <w:t>一个指向其他组件的指针成员变量。</w:t>
      </w:r>
    </w:p>
    <w:p w:rsidR="00995384" w:rsidRDefault="00995384" w:rsidP="001530A9">
      <w:pPr>
        <w:numPr>
          <w:ilvl w:val="0"/>
          <w:numId w:val="13"/>
        </w:numPr>
      </w:pPr>
      <w:r>
        <w:rPr>
          <w:rFonts w:hint="eastAsia"/>
        </w:rPr>
        <w:t>依赖列表</w:t>
      </w:r>
    </w:p>
    <w:p w:rsidR="00995384" w:rsidRDefault="00995384" w:rsidP="001F1E2C"/>
    <w:p w:rsidR="00995384" w:rsidRDefault="00995384" w:rsidP="001F1E2C">
      <w:r>
        <w:rPr>
          <w:rFonts w:hint="eastAsia"/>
        </w:rPr>
        <w:t>我们针对上面四种类型的数据做了对应的四种映射流程：</w:t>
      </w:r>
    </w:p>
    <w:p w:rsidR="00995384" w:rsidRDefault="00995384" w:rsidP="001F1E2C">
      <w:pPr>
        <w:numPr>
          <w:ilvl w:val="0"/>
          <w:numId w:val="14"/>
        </w:numPr>
      </w:pPr>
      <w:r>
        <w:rPr>
          <w:rFonts w:hint="eastAsia"/>
        </w:rPr>
        <w:t>针对基本类型，列表类型，指针类型，使用宏：</w:t>
      </w:r>
    </w:p>
    <w:p w:rsidR="00995384" w:rsidRDefault="00995384" w:rsidP="001F1E2C">
      <w:r w:rsidRPr="002A3973">
        <w:t xml:space="preserve">#define </w:t>
      </w:r>
      <w:r w:rsidRPr="008D0DBC">
        <w:rPr>
          <w:color w:val="FF0000"/>
        </w:rPr>
        <w:t>DECLARE_PROPERTY</w:t>
      </w:r>
      <w:r w:rsidRPr="002A3973">
        <w:t>(serializer, property, editable, color, displayName, catalog, tip, parameter) DeserializeVarialble(property, &amp;serializer);</w:t>
      </w:r>
    </w:p>
    <w:p w:rsidR="00995384" w:rsidRDefault="00995384" w:rsidP="001F1E2C">
      <w:r>
        <w:rPr>
          <w:rFonts w:hint="eastAsia"/>
        </w:rPr>
        <w:t>参数含义：</w:t>
      </w:r>
    </w:p>
    <w:p w:rsidR="00995384" w:rsidRDefault="00995384" w:rsidP="001F1E2C">
      <w:r>
        <w:t xml:space="preserve">serializer: </w:t>
      </w:r>
      <w:r>
        <w:rPr>
          <w:rFonts w:hint="eastAsia"/>
        </w:rPr>
        <w:t>用于接收该数据映射信息的数据流，一般在导出信息的时候由外部通过组建基类构造函数传入。</w:t>
      </w:r>
    </w:p>
    <w:p w:rsidR="00995384" w:rsidRDefault="00995384" w:rsidP="001F1E2C">
      <w:r>
        <w:t xml:space="preserve">property: </w:t>
      </w:r>
      <w:r>
        <w:rPr>
          <w:rFonts w:hint="eastAsia"/>
        </w:rPr>
        <w:t>该数据变量。我们通过这里获取映射所需要的所有变量信息，如类型、变量名、数据大小。</w:t>
      </w:r>
    </w:p>
    <w:p w:rsidR="00995384" w:rsidRDefault="00995384" w:rsidP="001F1E2C">
      <w:r>
        <w:t xml:space="preserve">editable: </w:t>
      </w:r>
      <w:r>
        <w:rPr>
          <w:rFonts w:hint="eastAsia"/>
        </w:rPr>
        <w:t>用于指出是否允许用户在</w:t>
      </w:r>
      <w:r>
        <w:t>Editor</w:t>
      </w:r>
      <w:r>
        <w:rPr>
          <w:rFonts w:hint="eastAsia"/>
        </w:rPr>
        <w:t>中对该数据进行修改。</w:t>
      </w:r>
    </w:p>
    <w:p w:rsidR="00995384" w:rsidRDefault="00995384" w:rsidP="001F1E2C">
      <w:r>
        <w:t xml:space="preserve">color: </w:t>
      </w:r>
      <w:r>
        <w:rPr>
          <w:rFonts w:hint="eastAsia"/>
        </w:rPr>
        <w:t>用于指定该数据在</w:t>
      </w:r>
      <w:r>
        <w:t>Editor</w:t>
      </w:r>
      <w:r>
        <w:rPr>
          <w:rFonts w:hint="eastAsia"/>
        </w:rPr>
        <w:t>中显示的颜色。</w:t>
      </w:r>
    </w:p>
    <w:p w:rsidR="00995384" w:rsidRDefault="00995384" w:rsidP="001F1E2C">
      <w:r>
        <w:t xml:space="preserve">displayname: </w:t>
      </w:r>
      <w:r>
        <w:rPr>
          <w:rFonts w:hint="eastAsia"/>
        </w:rPr>
        <w:t>用于指定该数据在</w:t>
      </w:r>
      <w:r>
        <w:t>Editor</w:t>
      </w:r>
      <w:r>
        <w:rPr>
          <w:rFonts w:hint="eastAsia"/>
        </w:rPr>
        <w:t>中显示的字符串名称。不能为</w:t>
      </w:r>
      <w:r>
        <w:t>NULL</w:t>
      </w:r>
      <w:r>
        <w:rPr>
          <w:rFonts w:hint="eastAsia"/>
        </w:rPr>
        <w:t>。</w:t>
      </w:r>
    </w:p>
    <w:p w:rsidR="00995384" w:rsidRDefault="00995384" w:rsidP="001F1E2C">
      <w:r>
        <w:t xml:space="preserve">catalog: </w:t>
      </w:r>
      <w:r>
        <w:rPr>
          <w:rFonts w:hint="eastAsia"/>
        </w:rPr>
        <w:t>用于指定该数据在</w:t>
      </w:r>
      <w:r>
        <w:t>Editor</w:t>
      </w:r>
      <w:r>
        <w:rPr>
          <w:rFonts w:hint="eastAsia"/>
        </w:rPr>
        <w:t>中显示的类目。可以为</w:t>
      </w:r>
      <w:r>
        <w:t>NULL</w:t>
      </w:r>
      <w:r>
        <w:rPr>
          <w:rFonts w:hint="eastAsia"/>
        </w:rPr>
        <w:t>。</w:t>
      </w:r>
    </w:p>
    <w:p w:rsidR="00995384" w:rsidRDefault="00995384" w:rsidP="001F1E2C">
      <w:r>
        <w:t xml:space="preserve">tip: </w:t>
      </w:r>
      <w:r>
        <w:rPr>
          <w:rFonts w:hint="eastAsia"/>
        </w:rPr>
        <w:t>用于指定该数据在</w:t>
      </w:r>
      <w:r>
        <w:t>Editor</w:t>
      </w:r>
      <w:r>
        <w:rPr>
          <w:rFonts w:hint="eastAsia"/>
        </w:rPr>
        <w:t>中被选中时显示的提示信息。可以为</w:t>
      </w:r>
      <w:r>
        <w:t>NULL</w:t>
      </w:r>
      <w:r>
        <w:rPr>
          <w:rFonts w:hint="eastAsia"/>
        </w:rPr>
        <w:t>。</w:t>
      </w:r>
    </w:p>
    <w:p w:rsidR="00995384" w:rsidRDefault="00995384" w:rsidP="001F1E2C">
      <w:r>
        <w:t xml:space="preserve">parameter: </w:t>
      </w:r>
      <w:r>
        <w:rPr>
          <w:rFonts w:hint="eastAsia"/>
        </w:rPr>
        <w:t>用于指定该数据的扩展参数，这个地方是为未来扩展而定义的一个字符串协议。格式为</w:t>
      </w:r>
      <w:r>
        <w:t xml:space="preserve"> </w:t>
      </w:r>
      <w:r>
        <w:rPr>
          <w:rFonts w:hint="eastAsia"/>
        </w:rPr>
        <w:t>关键字</w:t>
      </w:r>
      <w:r>
        <w:t>:</w:t>
      </w:r>
      <w:r>
        <w:rPr>
          <w:rFonts w:hint="eastAsia"/>
        </w:rPr>
        <w:t>值，关键字：值……。支持的关键字存储在</w:t>
      </w:r>
      <w:r>
        <w:t>PropertyPublic.h</w:t>
      </w:r>
      <w:r>
        <w:rPr>
          <w:rFonts w:hint="eastAsia"/>
        </w:rPr>
        <w:t>的</w:t>
      </w:r>
      <w:r>
        <w:t>EUIParamterType</w:t>
      </w:r>
      <w:r>
        <w:rPr>
          <w:rFonts w:hint="eastAsia"/>
        </w:rPr>
        <w:t>中。在</w:t>
      </w:r>
      <w:r>
        <w:t>CPropertyDescriptionBase::AnalyseUIParameter</w:t>
      </w:r>
      <w:r>
        <w:rPr>
          <w:rFonts w:hint="eastAsia"/>
        </w:rPr>
        <w:t>中被解析。</w:t>
      </w:r>
    </w:p>
    <w:p w:rsidR="00995384" w:rsidRDefault="00995384" w:rsidP="001F1E2C"/>
    <w:p w:rsidR="00995384" w:rsidRDefault="00995384" w:rsidP="001F1E2C">
      <w:r>
        <w:rPr>
          <w:rFonts w:hint="eastAsia"/>
        </w:rPr>
        <w:t>宏通过调用模板函数来对基本类型，列表类型和指针类型进行区分，并进行对应的特殊处理。</w:t>
      </w:r>
    </w:p>
    <w:p w:rsidR="00995384" w:rsidRDefault="00995384" w:rsidP="001F1E2C"/>
    <w:p w:rsidR="00995384" w:rsidRDefault="00995384" w:rsidP="00DF6EBA">
      <w:pPr>
        <w:numPr>
          <w:ilvl w:val="0"/>
          <w:numId w:val="14"/>
        </w:numPr>
      </w:pPr>
      <w:r>
        <w:rPr>
          <w:rFonts w:hint="eastAsia"/>
        </w:rPr>
        <w:t>针对枚举类型，使用宏</w:t>
      </w:r>
      <w:r>
        <w:t>:</w:t>
      </w:r>
    </w:p>
    <w:p w:rsidR="00995384" w:rsidRDefault="00995384" w:rsidP="00DF6EBA">
      <w:r w:rsidRPr="00DF6EBA">
        <w:t xml:space="preserve">#define </w:t>
      </w:r>
      <w:r w:rsidRPr="008D0DBC">
        <w:rPr>
          <w:color w:val="FF0000"/>
        </w:rPr>
        <w:t>DECLARE_PROPERTY_ENUM</w:t>
      </w:r>
      <w:r w:rsidRPr="00DF6EBA">
        <w:t>(serializer, enumVariable, count, selfDefineStrArray, enumType, editable, color, displayName, catalog, tip, parameter</w:t>
      </w:r>
      <w:r>
        <w:t>)</w:t>
      </w:r>
    </w:p>
    <w:p w:rsidR="00995384" w:rsidRPr="00DF6EBA" w:rsidRDefault="00995384" w:rsidP="00DF6EBA">
      <w:r>
        <w:rPr>
          <w:rFonts w:hint="eastAsia"/>
        </w:rPr>
        <w:t>参数含义：</w:t>
      </w:r>
    </w:p>
    <w:p w:rsidR="00995384" w:rsidRDefault="00995384" w:rsidP="00DF6EBA">
      <w:r>
        <w:rPr>
          <w:rFonts w:hint="eastAsia"/>
        </w:rPr>
        <w:t>其中除了</w:t>
      </w:r>
      <w:r>
        <w:t>count,selfDefineStrArray</w:t>
      </w:r>
      <w:r>
        <w:rPr>
          <w:rFonts w:hint="eastAsia"/>
        </w:rPr>
        <w:t>和</w:t>
      </w:r>
      <w:r>
        <w:t>enumType</w:t>
      </w:r>
      <w:r>
        <w:rPr>
          <w:rFonts w:hint="eastAsia"/>
        </w:rPr>
        <w:t>外其他的参数含义与上雷同。</w:t>
      </w:r>
    </w:p>
    <w:p w:rsidR="00995384" w:rsidRDefault="00995384" w:rsidP="00DF6EBA">
      <w:r>
        <w:t xml:space="preserve">count: </w:t>
      </w:r>
      <w:r>
        <w:rPr>
          <w:rFonts w:hint="eastAsia"/>
        </w:rPr>
        <w:t>指定该枚举的值数量，用于之后解析传入的</w:t>
      </w:r>
      <w:r>
        <w:t>selfDefineStrArray</w:t>
      </w:r>
      <w:r>
        <w:rPr>
          <w:rFonts w:hint="eastAsia"/>
        </w:rPr>
        <w:t>数组。</w:t>
      </w:r>
    </w:p>
    <w:p w:rsidR="00995384" w:rsidRDefault="00995384" w:rsidP="001F1E2C">
      <w:r>
        <w:t xml:space="preserve">selfDefineStrArray: </w:t>
      </w:r>
      <w:r>
        <w:rPr>
          <w:rFonts w:hint="eastAsia"/>
        </w:rPr>
        <w:t>指定该枚举用于在</w:t>
      </w:r>
      <w:r>
        <w:t>Editor</w:t>
      </w:r>
      <w:r>
        <w:rPr>
          <w:rFonts w:hint="eastAsia"/>
        </w:rPr>
        <w:t>上显示的名称字符串数组，可以为</w:t>
      </w:r>
      <w:r>
        <w:t>NULL,</w:t>
      </w:r>
      <w:r>
        <w:rPr>
          <w:rFonts w:hint="eastAsia"/>
        </w:rPr>
        <w:t>意味着将使用枚举本身作为显示的字符串。</w:t>
      </w:r>
    </w:p>
    <w:p w:rsidR="00995384" w:rsidRDefault="00995384" w:rsidP="001F1E2C">
      <w:r>
        <w:t xml:space="preserve">enumType: </w:t>
      </w:r>
      <w:r>
        <w:rPr>
          <w:rFonts w:hint="eastAsia"/>
        </w:rPr>
        <w:t>枚举类型。用于导出给</w:t>
      </w:r>
      <w:r>
        <w:t>Editor</w:t>
      </w:r>
      <w:r>
        <w:rPr>
          <w:rFonts w:hint="eastAsia"/>
        </w:rPr>
        <w:t>标示。</w:t>
      </w:r>
    </w:p>
    <w:p w:rsidR="00995384" w:rsidRDefault="00995384" w:rsidP="001F1E2C"/>
    <w:p w:rsidR="00995384" w:rsidRDefault="00995384" w:rsidP="008D0DBC">
      <w:pPr>
        <w:numPr>
          <w:ilvl w:val="0"/>
          <w:numId w:val="14"/>
        </w:numPr>
      </w:pPr>
      <w:r>
        <w:rPr>
          <w:rFonts w:hint="eastAsia"/>
        </w:rPr>
        <w:t>针对依赖类型，使用宏</w:t>
      </w:r>
      <w:r>
        <w:t>:</w:t>
      </w:r>
    </w:p>
    <w:p w:rsidR="00995384" w:rsidRPr="000C0B94" w:rsidRDefault="00995384" w:rsidP="000C0B94">
      <w:r w:rsidRPr="000C0B94">
        <w:t xml:space="preserve">#define </w:t>
      </w:r>
      <w:r w:rsidRPr="003B1462">
        <w:rPr>
          <w:color w:val="FF0000"/>
        </w:rPr>
        <w:t>DECLARE_DEPENDENCY</w:t>
      </w:r>
      <w:r w:rsidRPr="000C0B94">
        <w:t>(serializer, ptrProperty, propertyType, displayName, dependencyType</w:t>
      </w:r>
      <w:r>
        <w:t>)</w:t>
      </w:r>
    </w:p>
    <w:p w:rsidR="00995384" w:rsidRDefault="00995384" w:rsidP="008D0DBC">
      <w:r>
        <w:rPr>
          <w:rFonts w:hint="eastAsia"/>
        </w:rPr>
        <w:t>其中除了</w:t>
      </w:r>
      <w:r>
        <w:t>dependencyType</w:t>
      </w:r>
      <w:r>
        <w:rPr>
          <w:rFonts w:hint="eastAsia"/>
        </w:rPr>
        <w:t>外其他的参数含义与上雷同。</w:t>
      </w:r>
    </w:p>
    <w:p w:rsidR="00995384" w:rsidRDefault="00995384" w:rsidP="008D0DBC">
      <w:r>
        <w:t xml:space="preserve">dependencyType: </w:t>
      </w:r>
      <w:r>
        <w:rPr>
          <w:rFonts w:hint="eastAsia"/>
        </w:rPr>
        <w:t>可以填入</w:t>
      </w:r>
      <w:r>
        <w:t xml:space="preserve">eDT_Weak </w:t>
      </w:r>
      <w:r>
        <w:rPr>
          <w:rFonts w:hint="eastAsia"/>
        </w:rPr>
        <w:t>或者</w:t>
      </w:r>
      <w:r>
        <w:t xml:space="preserve"> eDT_Strong, </w:t>
      </w:r>
      <w:r>
        <w:rPr>
          <w:rFonts w:hint="eastAsia"/>
        </w:rPr>
        <w:t>分别表示弱依赖和强依赖。弱依赖的意思是这个指针可以为</w:t>
      </w:r>
      <w:r>
        <w:t>NULL</w:t>
      </w:r>
      <w:r>
        <w:rPr>
          <w:rFonts w:hint="eastAsia"/>
        </w:rPr>
        <w:t>，强依赖的意思是这个指针必须不为</w:t>
      </w:r>
      <w:r>
        <w:t>NULL</w:t>
      </w:r>
      <w:r>
        <w:rPr>
          <w:rFonts w:hint="eastAsia"/>
        </w:rPr>
        <w:t>。</w:t>
      </w:r>
    </w:p>
    <w:p w:rsidR="00995384" w:rsidRDefault="00995384" w:rsidP="008D0DBC"/>
    <w:p w:rsidR="00995384" w:rsidRDefault="00995384" w:rsidP="00EB2647">
      <w:pPr>
        <w:numPr>
          <w:ilvl w:val="0"/>
          <w:numId w:val="14"/>
        </w:numPr>
      </w:pPr>
      <w:r>
        <w:rPr>
          <w:rFonts w:hint="eastAsia"/>
        </w:rPr>
        <w:t>针对依赖列表类型，使用宏</w:t>
      </w:r>
      <w:r>
        <w:t>:</w:t>
      </w:r>
    </w:p>
    <w:p w:rsidR="00995384" w:rsidRDefault="00995384" w:rsidP="0099473F">
      <w:r w:rsidRPr="0099473F">
        <w:t xml:space="preserve">#define </w:t>
      </w:r>
      <w:r w:rsidRPr="003B1462">
        <w:rPr>
          <w:color w:val="FF0000"/>
        </w:rPr>
        <w:t>DECLARE_DEPENDENCY_LIST</w:t>
      </w:r>
      <w:r w:rsidRPr="0099473F">
        <w:t>(serializer, ptrProperty, propertyTyp</w:t>
      </w:r>
      <w:r>
        <w:t>e, displayName, dependencyType)</w:t>
      </w:r>
    </w:p>
    <w:p w:rsidR="00995384" w:rsidRPr="0099473F" w:rsidRDefault="00995384" w:rsidP="0099473F">
      <w:r>
        <w:rPr>
          <w:rFonts w:hint="eastAsia"/>
        </w:rPr>
        <w:t>与依赖类型一模一样，之所以要用不同的宏，纯属是为了在代码书写的时候更加明确。</w:t>
      </w:r>
    </w:p>
    <w:p w:rsidR="00995384" w:rsidRPr="00FF1EDC" w:rsidRDefault="00995384" w:rsidP="00EB2647"/>
    <w:p w:rsidR="00995384" w:rsidRDefault="00995384" w:rsidP="008D0DBC">
      <w:r>
        <w:rPr>
          <w:rFonts w:hint="eastAsia"/>
        </w:rPr>
        <w:t>属性映射原理：</w:t>
      </w:r>
    </w:p>
    <w:p w:rsidR="00995384" w:rsidRDefault="00995384" w:rsidP="00FF1EDC">
      <w:pPr>
        <w:numPr>
          <w:ilvl w:val="0"/>
          <w:numId w:val="15"/>
        </w:numPr>
      </w:pPr>
      <w:r>
        <w:rPr>
          <w:rFonts w:hint="eastAsia"/>
        </w:rPr>
        <w:t>对于基本类型：</w:t>
      </w:r>
    </w:p>
    <w:p w:rsidR="00995384" w:rsidRDefault="00995384" w:rsidP="00E03E71">
      <w:pPr>
        <w:ind w:firstLine="360"/>
      </w:pPr>
      <w:r>
        <w:rPr>
          <w:rFonts w:hint="eastAsia"/>
        </w:rPr>
        <w:t>需要导出的信息有：</w:t>
      </w:r>
    </w:p>
    <w:p w:rsidR="00995384" w:rsidRDefault="00995384" w:rsidP="00C02D97">
      <w:pPr>
        <w:numPr>
          <w:ilvl w:val="0"/>
          <w:numId w:val="16"/>
        </w:numPr>
      </w:pPr>
      <w:r>
        <w:rPr>
          <w:rFonts w:hint="eastAsia"/>
        </w:rPr>
        <w:t>一个</w:t>
      </w:r>
      <w:r>
        <w:t>bool</w:t>
      </w:r>
      <w:r>
        <w:rPr>
          <w:rFonts w:hint="eastAsia"/>
        </w:rPr>
        <w:t>标示符，表示导出的信息是变量还是依赖。</w:t>
      </w:r>
    </w:p>
    <w:p w:rsidR="00995384" w:rsidRDefault="00995384" w:rsidP="00C02D97">
      <w:pPr>
        <w:ind w:left="1080"/>
      </w:pPr>
      <w:r>
        <w:rPr>
          <w:rFonts w:hint="eastAsia"/>
        </w:rPr>
        <w:t>之所以需要这个操作是因为，宿主工程在导出和导入信息的时候，顺序是一致的。由于在</w:t>
      </w:r>
      <w:r>
        <w:t>Editor</w:t>
      </w:r>
      <w:r>
        <w:rPr>
          <w:rFonts w:hint="eastAsia"/>
        </w:rPr>
        <w:t>这边，属性和依赖分别被抽象成了</w:t>
      </w:r>
      <w:r>
        <w:t>PropertyBase</w:t>
      </w:r>
      <w:r>
        <w:rPr>
          <w:rFonts w:hint="eastAsia"/>
        </w:rPr>
        <w:t>和</w:t>
      </w:r>
      <w:r>
        <w:t>DependencyDescription</w:t>
      </w:r>
      <w:r>
        <w:rPr>
          <w:rFonts w:hint="eastAsia"/>
        </w:rPr>
        <w:t>，并保存在两个独立的列表里，当</w:t>
      </w:r>
      <w:r>
        <w:t>Editor</w:t>
      </w:r>
      <w:r>
        <w:rPr>
          <w:rFonts w:hint="eastAsia"/>
        </w:rPr>
        <w:t>导出信息时，必须要还原之前宿主工程导出信息的顺序，否则宿主工程无法正确导入。于是在此通过导出这个</w:t>
      </w:r>
      <w:r>
        <w:t>bool</w:t>
      </w:r>
      <w:r>
        <w:rPr>
          <w:rFonts w:hint="eastAsia"/>
        </w:rPr>
        <w:t>值，让</w:t>
      </w:r>
      <w:r>
        <w:t>Editor</w:t>
      </w:r>
      <w:r>
        <w:rPr>
          <w:rFonts w:hint="eastAsia"/>
        </w:rPr>
        <w:t>加载到</w:t>
      </w:r>
      <w:r>
        <w:t>CComponentEditorProxy::m_pSerializerOrder</w:t>
      </w:r>
      <w:r>
        <w:rPr>
          <w:rFonts w:hint="eastAsia"/>
        </w:rPr>
        <w:t>之中，这样在导出的时候通过这个记录就可以恢复数据顺序。</w:t>
      </w:r>
    </w:p>
    <w:p w:rsidR="00995384" w:rsidRDefault="00995384" w:rsidP="00E03E71">
      <w:pPr>
        <w:numPr>
          <w:ilvl w:val="0"/>
          <w:numId w:val="16"/>
        </w:numPr>
      </w:pPr>
      <w:r>
        <w:rPr>
          <w:rFonts w:hint="eastAsia"/>
        </w:rPr>
        <w:t>当前变量的类型标示符，以及具体的值。</w:t>
      </w:r>
    </w:p>
    <w:p w:rsidR="00995384" w:rsidRDefault="00995384" w:rsidP="00C02D97">
      <w:pPr>
        <w:ind w:left="1080"/>
      </w:pPr>
      <w:r>
        <w:rPr>
          <w:rFonts w:hint="eastAsia"/>
        </w:rPr>
        <w:t>利用宏</w:t>
      </w:r>
      <w:r>
        <w:t>REGISTER_PROPERTY</w:t>
      </w:r>
      <w:r>
        <w:rPr>
          <w:rFonts w:hint="eastAsia"/>
        </w:rPr>
        <w:t>来生成了多个模板函数，以此来使类型匹配到一个具体的枚举值（标示符），并利用</w:t>
      </w:r>
      <w:r>
        <w:t>serializer</w:t>
      </w:r>
      <w:r>
        <w:rPr>
          <w:rFonts w:hint="eastAsia"/>
        </w:rPr>
        <w:t>将属性的值读入。</w:t>
      </w:r>
    </w:p>
    <w:p w:rsidR="00995384" w:rsidRDefault="00995384" w:rsidP="008D5265">
      <w:pPr>
        <w:numPr>
          <w:ilvl w:val="0"/>
          <w:numId w:val="16"/>
        </w:numPr>
      </w:pPr>
      <w:r>
        <w:rPr>
          <w:rFonts w:hint="eastAsia"/>
        </w:rPr>
        <w:t>当前变量或者依赖的信息的总尺寸大小。将这次对该变量或者依赖的导出数据尺寸记录，以方便后期验证和查错，以及发现错误后可以通过强制修正读取位置进行纠错。</w:t>
      </w:r>
    </w:p>
    <w:p w:rsidR="00995384" w:rsidRPr="008D5265" w:rsidRDefault="00995384" w:rsidP="008D5265">
      <w:pPr>
        <w:numPr>
          <w:ilvl w:val="0"/>
          <w:numId w:val="16"/>
        </w:numPr>
      </w:pPr>
      <w:r>
        <w:rPr>
          <w:rFonts w:hint="eastAsia"/>
        </w:rPr>
        <w:t>是否可以编辑，颜色，显示名，类别名，提示，解析参数，这几类信息。</w:t>
      </w:r>
    </w:p>
    <w:p w:rsidR="00995384" w:rsidRDefault="00995384" w:rsidP="00FF1EDC">
      <w:pPr>
        <w:numPr>
          <w:ilvl w:val="0"/>
          <w:numId w:val="15"/>
        </w:numPr>
      </w:pPr>
      <w:r>
        <w:rPr>
          <w:rFonts w:hint="eastAsia"/>
        </w:rPr>
        <w:t>对于枚举类型：</w:t>
      </w:r>
    </w:p>
    <w:p w:rsidR="00995384" w:rsidRDefault="00995384" w:rsidP="008D5265">
      <w:pPr>
        <w:numPr>
          <w:ilvl w:val="0"/>
          <w:numId w:val="17"/>
        </w:numPr>
      </w:pPr>
      <w:r>
        <w:rPr>
          <w:rFonts w:hint="eastAsia"/>
        </w:rPr>
        <w:t>一个</w:t>
      </w:r>
      <w:r>
        <w:t>bool</w:t>
      </w:r>
      <w:r>
        <w:rPr>
          <w:rFonts w:hint="eastAsia"/>
        </w:rPr>
        <w:t>标示符，见上。</w:t>
      </w:r>
    </w:p>
    <w:p w:rsidR="00995384" w:rsidRDefault="00995384" w:rsidP="008D5265">
      <w:pPr>
        <w:numPr>
          <w:ilvl w:val="0"/>
          <w:numId w:val="17"/>
        </w:numPr>
      </w:pPr>
      <w:r>
        <w:rPr>
          <w:rFonts w:hint="eastAsia"/>
        </w:rPr>
        <w:t>枚举标示符。</w:t>
      </w:r>
    </w:p>
    <w:p w:rsidR="00995384" w:rsidRDefault="00995384" w:rsidP="008D5265">
      <w:pPr>
        <w:numPr>
          <w:ilvl w:val="0"/>
          <w:numId w:val="17"/>
        </w:numPr>
      </w:pPr>
      <w:r>
        <w:rPr>
          <w:rFonts w:hint="eastAsia"/>
        </w:rPr>
        <w:t>当前的枚举值。</w:t>
      </w:r>
    </w:p>
    <w:p w:rsidR="00995384" w:rsidRDefault="00995384" w:rsidP="008D5265">
      <w:pPr>
        <w:numPr>
          <w:ilvl w:val="0"/>
          <w:numId w:val="17"/>
        </w:numPr>
      </w:pPr>
      <w:r>
        <w:rPr>
          <w:rFonts w:hint="eastAsia"/>
        </w:rPr>
        <w:t>枚举值类型字符串。</w:t>
      </w:r>
    </w:p>
    <w:p w:rsidR="00995384" w:rsidRDefault="00995384" w:rsidP="008D5265">
      <w:pPr>
        <w:ind w:left="1080"/>
      </w:pPr>
      <w:r>
        <w:rPr>
          <w:rFonts w:hint="eastAsia"/>
        </w:rPr>
        <w:t>用于后期在</w:t>
      </w:r>
      <w:r>
        <w:t>editor</w:t>
      </w:r>
      <w:r>
        <w:rPr>
          <w:rFonts w:hint="eastAsia"/>
        </w:rPr>
        <w:t>中与枚举信息进行匹配。</w:t>
      </w:r>
    </w:p>
    <w:p w:rsidR="00995384" w:rsidRDefault="00995384" w:rsidP="008D5265">
      <w:pPr>
        <w:numPr>
          <w:ilvl w:val="0"/>
          <w:numId w:val="17"/>
        </w:numPr>
      </w:pPr>
      <w:r>
        <w:t>selfDefineString</w:t>
      </w:r>
      <w:r>
        <w:rPr>
          <w:rFonts w:hint="eastAsia"/>
        </w:rPr>
        <w:t>数组的个数，</w:t>
      </w:r>
      <w:r>
        <w:t xml:space="preserve"> </w:t>
      </w:r>
      <w:r>
        <w:rPr>
          <w:rFonts w:hint="eastAsia"/>
        </w:rPr>
        <w:t>用于后面遍历读入自定义字符串。</w:t>
      </w:r>
    </w:p>
    <w:p w:rsidR="00995384" w:rsidRDefault="00995384" w:rsidP="008D5265">
      <w:pPr>
        <w:numPr>
          <w:ilvl w:val="0"/>
          <w:numId w:val="17"/>
        </w:numPr>
      </w:pPr>
      <w:r>
        <w:rPr>
          <w:rFonts w:hint="eastAsia"/>
        </w:rPr>
        <w:t>自定义字符串，用于</w:t>
      </w:r>
      <w:r>
        <w:t>editor</w:t>
      </w:r>
      <w:r>
        <w:rPr>
          <w:rFonts w:hint="eastAsia"/>
        </w:rPr>
        <w:t>上自定义显示枚举值。</w:t>
      </w:r>
    </w:p>
    <w:p w:rsidR="00995384" w:rsidRDefault="00995384" w:rsidP="008D5265">
      <w:pPr>
        <w:numPr>
          <w:ilvl w:val="0"/>
          <w:numId w:val="17"/>
        </w:numPr>
      </w:pPr>
      <w:r>
        <w:rPr>
          <w:rFonts w:hint="eastAsia"/>
        </w:rPr>
        <w:t>当前变量或者依赖信息的总尺寸大小，见上。</w:t>
      </w:r>
    </w:p>
    <w:p w:rsidR="00995384" w:rsidRDefault="00995384" w:rsidP="00571724">
      <w:pPr>
        <w:numPr>
          <w:ilvl w:val="0"/>
          <w:numId w:val="17"/>
        </w:numPr>
      </w:pPr>
      <w:r>
        <w:rPr>
          <w:rFonts w:hint="eastAsia"/>
        </w:rPr>
        <w:t>是否可以编辑，颜色，显示名，类别名，提示，解析参数，这几类信息。</w:t>
      </w:r>
    </w:p>
    <w:p w:rsidR="00995384" w:rsidRDefault="00995384" w:rsidP="00FF1EDC">
      <w:pPr>
        <w:numPr>
          <w:ilvl w:val="0"/>
          <w:numId w:val="15"/>
        </w:numPr>
      </w:pPr>
      <w:r>
        <w:rPr>
          <w:rFonts w:hint="eastAsia"/>
        </w:rPr>
        <w:t>对于列表类型：</w:t>
      </w:r>
    </w:p>
    <w:p w:rsidR="00995384" w:rsidRDefault="00995384" w:rsidP="00571724">
      <w:pPr>
        <w:ind w:left="720"/>
      </w:pPr>
      <w:r>
        <w:rPr>
          <w:rFonts w:hint="eastAsia"/>
        </w:rPr>
        <w:t>和基本类型一致，唯一不同的是，用的宏是</w:t>
      </w:r>
      <w:r>
        <w:t>REGISTER_PROPERT_TEMPLATE1</w:t>
      </w:r>
      <w:r>
        <w:rPr>
          <w:rFonts w:hint="eastAsia"/>
        </w:rPr>
        <w:t>，在读入变量类型的时候，还必须要把列表所能包含的子节点类型一起导入。如</w:t>
      </w:r>
      <w:r>
        <w:t>std::vector&lt;size_t&gt; m_listMember</w:t>
      </w:r>
      <w:r>
        <w:rPr>
          <w:rFonts w:hint="eastAsia"/>
        </w:rPr>
        <w:t>，就必须要导入列表类型和无符号整型类型两个信息。</w:t>
      </w:r>
    </w:p>
    <w:p w:rsidR="00995384" w:rsidRDefault="00995384" w:rsidP="00FF1EDC">
      <w:pPr>
        <w:numPr>
          <w:ilvl w:val="0"/>
          <w:numId w:val="15"/>
        </w:numPr>
      </w:pPr>
      <w:r>
        <w:rPr>
          <w:rFonts w:hint="eastAsia"/>
        </w:rPr>
        <w:t>对于指针类型：</w:t>
      </w:r>
    </w:p>
    <w:p w:rsidR="00995384" w:rsidRDefault="00995384" w:rsidP="00571724">
      <w:pPr>
        <w:ind w:left="720"/>
      </w:pPr>
      <w:r>
        <w:rPr>
          <w:rFonts w:hint="eastAsia"/>
        </w:rPr>
        <w:t>和基本类型一致，唯一不同的是，在读入变量类型的时候，会验证指针所指向的类型是否是组件子类，如果是则将其</w:t>
      </w:r>
      <w:r>
        <w:t>guid</w:t>
      </w:r>
      <w:r>
        <w:rPr>
          <w:rFonts w:hint="eastAsia"/>
        </w:rPr>
        <w:t>一并导入。</w:t>
      </w:r>
    </w:p>
    <w:p w:rsidR="00995384" w:rsidRDefault="00995384" w:rsidP="00FF1EDC">
      <w:pPr>
        <w:numPr>
          <w:ilvl w:val="0"/>
          <w:numId w:val="15"/>
        </w:numPr>
      </w:pPr>
      <w:r>
        <w:rPr>
          <w:rFonts w:hint="eastAsia"/>
        </w:rPr>
        <w:t>对于依赖以及依赖列表：</w:t>
      </w:r>
    </w:p>
    <w:p w:rsidR="00995384" w:rsidRDefault="00995384" w:rsidP="004958FD">
      <w:pPr>
        <w:numPr>
          <w:ilvl w:val="0"/>
          <w:numId w:val="19"/>
        </w:numPr>
      </w:pPr>
      <w:r>
        <w:rPr>
          <w:rFonts w:hint="eastAsia"/>
        </w:rPr>
        <w:t>一个</w:t>
      </w:r>
      <w:r>
        <w:t>bool</w:t>
      </w:r>
      <w:r>
        <w:rPr>
          <w:rFonts w:hint="eastAsia"/>
        </w:rPr>
        <w:t>标示符，见上。</w:t>
      </w:r>
    </w:p>
    <w:p w:rsidR="00995384" w:rsidRDefault="00995384" w:rsidP="004958FD">
      <w:pPr>
        <w:numPr>
          <w:ilvl w:val="0"/>
          <w:numId w:val="19"/>
        </w:numPr>
      </w:pPr>
      <w:r>
        <w:rPr>
          <w:rFonts w:hint="eastAsia"/>
        </w:rPr>
        <w:t>一个</w:t>
      </w:r>
      <w:r>
        <w:t>bool</w:t>
      </w:r>
      <w:r>
        <w:rPr>
          <w:rFonts w:hint="eastAsia"/>
        </w:rPr>
        <w:t>标示符，用于明确是依赖还是依赖列表。因为</w:t>
      </w:r>
      <w:r>
        <w:t>CDependencyDescription</w:t>
      </w:r>
      <w:r>
        <w:rPr>
          <w:rFonts w:hint="eastAsia"/>
        </w:rPr>
        <w:t>可以同时表示依赖和依赖列表。</w:t>
      </w:r>
    </w:p>
    <w:p w:rsidR="00995384" w:rsidRDefault="00995384" w:rsidP="004958FD">
      <w:pPr>
        <w:numPr>
          <w:ilvl w:val="0"/>
          <w:numId w:val="19"/>
        </w:numPr>
      </w:pPr>
      <w:r>
        <w:t>DependencyType</w:t>
      </w:r>
      <w:r>
        <w:rPr>
          <w:rFonts w:hint="eastAsia"/>
        </w:rPr>
        <w:t>，表明是强依赖还是弱依赖。</w:t>
      </w:r>
    </w:p>
    <w:p w:rsidR="00995384" w:rsidRDefault="00995384" w:rsidP="004958FD">
      <w:pPr>
        <w:numPr>
          <w:ilvl w:val="0"/>
          <w:numId w:val="19"/>
        </w:numPr>
      </w:pPr>
      <w:r>
        <w:rPr>
          <w:rFonts w:hint="eastAsia"/>
        </w:rPr>
        <w:t>依赖的组件</w:t>
      </w:r>
      <w:r>
        <w:t>GUID,</w:t>
      </w:r>
      <w:r>
        <w:rPr>
          <w:rFonts w:hint="eastAsia"/>
        </w:rPr>
        <w:t>用于在</w:t>
      </w:r>
      <w:r>
        <w:t>Editor</w:t>
      </w:r>
      <w:r>
        <w:rPr>
          <w:rFonts w:hint="eastAsia"/>
        </w:rPr>
        <w:t>中进行类型检查。</w:t>
      </w:r>
    </w:p>
    <w:p w:rsidR="00995384" w:rsidRDefault="00995384" w:rsidP="004958FD">
      <w:pPr>
        <w:numPr>
          <w:ilvl w:val="0"/>
          <w:numId w:val="19"/>
        </w:numPr>
      </w:pPr>
      <w:r>
        <w:rPr>
          <w:rFonts w:hint="eastAsia"/>
        </w:rPr>
        <w:t>显示名</w:t>
      </w:r>
    </w:p>
    <w:p w:rsidR="00995384" w:rsidRDefault="00995384" w:rsidP="00CA2BD2">
      <w:pPr>
        <w:numPr>
          <w:ilvl w:val="0"/>
          <w:numId w:val="19"/>
        </w:numPr>
      </w:pPr>
      <w:r>
        <w:rPr>
          <w:rFonts w:hint="eastAsia"/>
        </w:rPr>
        <w:t>变量名</w:t>
      </w:r>
    </w:p>
    <w:p w:rsidR="00995384" w:rsidRDefault="00995384" w:rsidP="00265DA6"/>
    <w:p w:rsidR="00995384" w:rsidRDefault="00995384" w:rsidP="00265DA6"/>
    <w:p w:rsidR="00995384" w:rsidRDefault="00995384" w:rsidP="00265DA6">
      <w:r>
        <w:rPr>
          <w:rFonts w:hint="eastAsia"/>
        </w:rPr>
        <w:t>组件映射原理：</w:t>
      </w:r>
    </w:p>
    <w:p w:rsidR="00995384" w:rsidRDefault="00995384" w:rsidP="00265DA6">
      <w:r>
        <w:rPr>
          <w:rFonts w:hint="eastAsia"/>
        </w:rPr>
        <w:t>通过三个宏实现组件映射，分别是：</w:t>
      </w:r>
    </w:p>
    <w:p w:rsidR="00995384" w:rsidRDefault="00995384" w:rsidP="00265DA6">
      <w:r>
        <w:t>START_REGISTER_COMPONENT</w:t>
      </w:r>
    </w:p>
    <w:p w:rsidR="00995384" w:rsidRDefault="00995384" w:rsidP="00265DA6">
      <w:r>
        <w:t>REGISTER_COMPONENT(ComponentType, DisplayName, CatalogName)</w:t>
      </w:r>
    </w:p>
    <w:p w:rsidR="00995384" w:rsidRDefault="00995384" w:rsidP="00265DA6">
      <w:r>
        <w:t>END_REGISTER_COMPONENT</w:t>
      </w:r>
    </w:p>
    <w:p w:rsidR="00995384" w:rsidRDefault="00995384" w:rsidP="00265DA6"/>
    <w:p w:rsidR="00995384" w:rsidRDefault="00995384" w:rsidP="00265DA6">
      <w:r>
        <w:rPr>
          <w:rFonts w:hint="eastAsia"/>
        </w:rPr>
        <w:t>这三个宏实质上是一个全局结构体，全局变量可以拿到项目代码启动之前的时机，于是我们可以在构造函数里做一些基本的导入导出工作。</w:t>
      </w:r>
    </w:p>
    <w:p w:rsidR="00995384" w:rsidRDefault="00995384" w:rsidP="00265DA6"/>
    <w:p w:rsidR="00995384" w:rsidRDefault="00995384" w:rsidP="00265DA6">
      <w:r>
        <w:t>START_REGISTER_COMPONENT</w:t>
      </w:r>
    </w:p>
    <w:p w:rsidR="00995384" w:rsidRDefault="00995384" w:rsidP="00265DA6">
      <w:r>
        <w:rPr>
          <w:rFonts w:hint="eastAsia"/>
        </w:rPr>
        <w:t>在宿主工程导出数据时，主要负责导出一些公用基本信息，比如版本号，文件头，包含的组件个数等。</w:t>
      </w:r>
    </w:p>
    <w:p w:rsidR="00995384" w:rsidRDefault="00995384" w:rsidP="00265DA6">
      <w:r>
        <w:rPr>
          <w:rFonts w:hint="eastAsia"/>
        </w:rPr>
        <w:t>在宿主工程导入时，负责调用</w:t>
      </w:r>
      <w:r>
        <w:t>launch</w:t>
      </w:r>
      <w:r>
        <w:rPr>
          <w:rFonts w:hint="eastAsia"/>
        </w:rPr>
        <w:t>函数。</w:t>
      </w:r>
    </w:p>
    <w:p w:rsidR="00995384" w:rsidRDefault="00995384" w:rsidP="00265DA6"/>
    <w:p w:rsidR="00995384" w:rsidRDefault="00995384" w:rsidP="00265DA6">
      <w:r>
        <w:t>REGISTER_COMPONENT(ComponentType, DisplayName, CatalogName)</w:t>
      </w:r>
    </w:p>
    <w:p w:rsidR="00995384" w:rsidRDefault="00995384" w:rsidP="00265DA6">
      <w:r>
        <w:rPr>
          <w:rFonts w:hint="eastAsia"/>
        </w:rPr>
        <w:t>在宿主工程导出数据时，需要导出以下信息：</w:t>
      </w:r>
    </w:p>
    <w:p w:rsidR="00995384" w:rsidRDefault="00995384" w:rsidP="00E63743">
      <w:pPr>
        <w:numPr>
          <w:ilvl w:val="3"/>
          <w:numId w:val="15"/>
        </w:numPr>
      </w:pPr>
      <w:r>
        <w:rPr>
          <w:rFonts w:hint="eastAsia"/>
        </w:rPr>
        <w:t>一个</w:t>
      </w:r>
      <w:r>
        <w:t>bool</w:t>
      </w:r>
      <w:r>
        <w:rPr>
          <w:rFonts w:hint="eastAsia"/>
        </w:rPr>
        <w:t>标示符，用于表示该类是否是一个抽象类。</w:t>
      </w:r>
    </w:p>
    <w:p w:rsidR="00995384" w:rsidRDefault="00995384" w:rsidP="00E63743">
      <w:pPr>
        <w:ind w:left="1680"/>
      </w:pPr>
      <w:r>
        <w:rPr>
          <w:rFonts w:hint="eastAsia"/>
        </w:rPr>
        <w:t>之所以要把抽象类信息也导入到</w:t>
      </w:r>
      <w:r>
        <w:t>editor</w:t>
      </w:r>
      <w:r>
        <w:rPr>
          <w:rFonts w:hint="eastAsia"/>
        </w:rPr>
        <w:t>主要是考虑到这个功能：如果组件</w:t>
      </w:r>
      <w:r>
        <w:t>A</w:t>
      </w:r>
      <w:r>
        <w:rPr>
          <w:rFonts w:hint="eastAsia"/>
        </w:rPr>
        <w:t>有一个对组件</w:t>
      </w:r>
      <w:r>
        <w:t>B</w:t>
      </w:r>
      <w:r>
        <w:rPr>
          <w:rFonts w:hint="eastAsia"/>
        </w:rPr>
        <w:t>的依赖，意味着，这个地方可以与</w:t>
      </w:r>
      <w:r>
        <w:t>B</w:t>
      </w:r>
      <w:r>
        <w:rPr>
          <w:rFonts w:hint="eastAsia"/>
        </w:rPr>
        <w:t>和</w:t>
      </w:r>
      <w:r>
        <w:t>B</w:t>
      </w:r>
      <w:r>
        <w:rPr>
          <w:rFonts w:hint="eastAsia"/>
        </w:rPr>
        <w:t>的子类进行连线建立依赖关系，除此以外的组件是无法建立依赖关系的。为了在</w:t>
      </w:r>
      <w:r>
        <w:t>EDITOR</w:t>
      </w:r>
      <w:r>
        <w:rPr>
          <w:rFonts w:hint="eastAsia"/>
        </w:rPr>
        <w:t>中分别哪些组件和依赖可以建立关系，我们必须将继承体系数据化。在这个继承体系数据化的过程中，不可避免的需要将中间的抽象类也进行数据建模。</w:t>
      </w:r>
    </w:p>
    <w:p w:rsidR="00995384" w:rsidRDefault="00995384" w:rsidP="00E63743">
      <w:pPr>
        <w:ind w:left="1680"/>
      </w:pPr>
      <w:r>
        <w:rPr>
          <w:rFonts w:hint="eastAsia"/>
        </w:rPr>
        <w:t>在操作上，</w:t>
      </w:r>
      <w:r>
        <w:t>Editor</w:t>
      </w:r>
      <w:r>
        <w:rPr>
          <w:rFonts w:hint="eastAsia"/>
        </w:rPr>
        <w:t>读入组件信息时，如果发现是抽象类，那么只需要获取跟继承信息相关的数据：</w:t>
      </w:r>
      <w:r>
        <w:t>GUID</w:t>
      </w:r>
      <w:r>
        <w:rPr>
          <w:rFonts w:hint="eastAsia"/>
        </w:rPr>
        <w:t>。</w:t>
      </w:r>
    </w:p>
    <w:p w:rsidR="00995384" w:rsidRDefault="00995384" w:rsidP="00E63743">
      <w:pPr>
        <w:numPr>
          <w:ilvl w:val="3"/>
          <w:numId w:val="15"/>
        </w:numPr>
      </w:pPr>
      <w:r>
        <w:rPr>
          <w:rFonts w:hint="eastAsia"/>
        </w:rPr>
        <w:t>整个组件导出数据的大小，用于后期的查错纠错。</w:t>
      </w:r>
    </w:p>
    <w:p w:rsidR="00995384" w:rsidRDefault="00995384" w:rsidP="00E63743">
      <w:pPr>
        <w:numPr>
          <w:ilvl w:val="3"/>
          <w:numId w:val="15"/>
        </w:numPr>
      </w:pPr>
      <w:r>
        <w:rPr>
          <w:rFonts w:hint="eastAsia"/>
        </w:rPr>
        <w:t>代表该组件的唯一</w:t>
      </w:r>
      <w:r>
        <w:t>32</w:t>
      </w:r>
      <w:r>
        <w:rPr>
          <w:rFonts w:hint="eastAsia"/>
        </w:rPr>
        <w:t>位标示符。</w:t>
      </w:r>
    </w:p>
    <w:p w:rsidR="00995384" w:rsidRDefault="00995384" w:rsidP="00E63743">
      <w:pPr>
        <w:numPr>
          <w:ilvl w:val="3"/>
          <w:numId w:val="15"/>
        </w:numPr>
      </w:pPr>
      <w:r>
        <w:rPr>
          <w:rFonts w:hint="eastAsia"/>
        </w:rPr>
        <w:t>代表该组件父类的唯一</w:t>
      </w:r>
      <w:r>
        <w:t>32</w:t>
      </w:r>
      <w:r>
        <w:rPr>
          <w:rFonts w:hint="eastAsia"/>
        </w:rPr>
        <w:t>位标示符，用于</w:t>
      </w:r>
      <w:r>
        <w:t>Editor</w:t>
      </w:r>
      <w:r>
        <w:rPr>
          <w:rFonts w:hint="eastAsia"/>
        </w:rPr>
        <w:t>中的继承关系查询。</w:t>
      </w:r>
    </w:p>
    <w:p w:rsidR="00995384" w:rsidRDefault="00995384" w:rsidP="00E63743">
      <w:pPr>
        <w:numPr>
          <w:ilvl w:val="3"/>
          <w:numId w:val="15"/>
        </w:numPr>
      </w:pPr>
      <w:r>
        <w:rPr>
          <w:rFonts w:hint="eastAsia"/>
        </w:rPr>
        <w:t>组件类名字符串，我们称之为</w:t>
      </w:r>
      <w:r>
        <w:t>ClassNameString</w:t>
      </w:r>
    </w:p>
    <w:p w:rsidR="00995384" w:rsidRDefault="00995384" w:rsidP="00E63743">
      <w:pPr>
        <w:numPr>
          <w:ilvl w:val="3"/>
          <w:numId w:val="15"/>
        </w:numPr>
      </w:pPr>
      <w:r>
        <w:rPr>
          <w:rFonts w:hint="eastAsia"/>
        </w:rPr>
        <w:t>组件在</w:t>
      </w:r>
      <w:r>
        <w:t>editor</w:t>
      </w:r>
      <w:r>
        <w:rPr>
          <w:rFonts w:hint="eastAsia"/>
        </w:rPr>
        <w:t>中的显示名和目录名</w:t>
      </w:r>
    </w:p>
    <w:p w:rsidR="00995384" w:rsidRDefault="00995384" w:rsidP="00E63743">
      <w:pPr>
        <w:numPr>
          <w:ilvl w:val="3"/>
          <w:numId w:val="15"/>
        </w:numPr>
      </w:pPr>
      <w:r>
        <w:rPr>
          <w:rFonts w:hint="eastAsia"/>
        </w:rPr>
        <w:t>包含的属性个数和依赖个数，用于</w:t>
      </w:r>
      <w:r>
        <w:t>editor</w:t>
      </w:r>
      <w:r>
        <w:rPr>
          <w:rFonts w:hint="eastAsia"/>
        </w:rPr>
        <w:t>做循环解析。</w:t>
      </w:r>
    </w:p>
    <w:p w:rsidR="00995384" w:rsidRDefault="00995384" w:rsidP="00E63743">
      <w:pPr>
        <w:numPr>
          <w:ilvl w:val="3"/>
          <w:numId w:val="15"/>
        </w:numPr>
      </w:pPr>
      <w:r>
        <w:rPr>
          <w:rFonts w:hint="eastAsia"/>
        </w:rPr>
        <w:t>组件具体的属性和依赖信息，见上。</w:t>
      </w:r>
    </w:p>
    <w:p w:rsidR="00995384" w:rsidRDefault="00995384" w:rsidP="00F32167">
      <w:pPr>
        <w:ind w:left="1260"/>
      </w:pPr>
      <w:r>
        <w:rPr>
          <w:rFonts w:hint="eastAsia"/>
        </w:rPr>
        <w:t>在第七步中，为了自动智能的统计一个组件中所有包含的属性和依赖数量，用了一个技巧，首先在</w:t>
      </w:r>
      <w:r>
        <w:t>serializer</w:t>
      </w:r>
      <w:r>
        <w:rPr>
          <w:rFonts w:hint="eastAsia"/>
        </w:rPr>
        <w:t>的</w:t>
      </w:r>
      <w:r>
        <w:t>userpointer</w:t>
      </w:r>
      <w:r>
        <w:rPr>
          <w:rFonts w:hint="eastAsia"/>
        </w:rPr>
        <w:t>是一个叫</w:t>
      </w:r>
      <w:r>
        <w:t>extradata</w:t>
      </w:r>
      <w:r>
        <w:rPr>
          <w:rFonts w:hint="eastAsia"/>
        </w:rPr>
        <w:t>的东西。因为</w:t>
      </w:r>
      <w:r>
        <w:t>serializer</w:t>
      </w:r>
      <w:r>
        <w:rPr>
          <w:rFonts w:hint="eastAsia"/>
        </w:rPr>
        <w:t>被传入组件的构造函数中，所以在构造函数里对每一个属性和依赖进行数据导出的时候，可以直接修改这个</w:t>
      </w:r>
      <w:r>
        <w:t>extra data</w:t>
      </w:r>
      <w:r>
        <w:rPr>
          <w:rFonts w:hint="eastAsia"/>
        </w:rPr>
        <w:t>中的</w:t>
      </w:r>
      <w:r>
        <w:t>counter</w:t>
      </w:r>
      <w:r>
        <w:rPr>
          <w:rFonts w:hint="eastAsia"/>
        </w:rPr>
        <w:t>。</w:t>
      </w:r>
    </w:p>
    <w:p w:rsidR="00995384" w:rsidRDefault="00995384" w:rsidP="00F32167">
      <w:r>
        <w:rPr>
          <w:rFonts w:hint="eastAsia"/>
        </w:rPr>
        <w:t>在宿主工程导入时，直接根据</w:t>
      </w:r>
      <w:r>
        <w:t>ComponentType</w:t>
      </w:r>
      <w:r>
        <w:rPr>
          <w:rFonts w:hint="eastAsia"/>
        </w:rPr>
        <w:t>生成一个组件模板，以供之后加载文件的克隆操作。</w:t>
      </w:r>
    </w:p>
    <w:p w:rsidR="00995384" w:rsidRDefault="00995384" w:rsidP="00F32167"/>
    <w:p w:rsidR="00995384" w:rsidRDefault="00995384" w:rsidP="00F32167">
      <w:r>
        <w:t>END_REGISTER_COMPONENT</w:t>
      </w:r>
    </w:p>
    <w:p w:rsidR="00995384" w:rsidRDefault="00995384" w:rsidP="00F32167">
      <w:r>
        <w:rPr>
          <w:rFonts w:hint="eastAsia"/>
        </w:rPr>
        <w:t>在宿主工程导出数据时，导出之前的组件总数量，并保存为文件</w:t>
      </w:r>
    </w:p>
    <w:p w:rsidR="00995384" w:rsidRPr="00903B25" w:rsidRDefault="00995384" w:rsidP="00F32167">
      <w:r>
        <w:rPr>
          <w:rFonts w:hint="eastAsia"/>
        </w:rPr>
        <w:t>在宿主工程导入时，直接调用</w:t>
      </w:r>
      <w:r>
        <w:t>CComponentManager::Import</w:t>
      </w:r>
      <w:r>
        <w:rPr>
          <w:rFonts w:hint="eastAsia"/>
        </w:rPr>
        <w:t>函数</w:t>
      </w:r>
    </w:p>
    <w:p w:rsidR="00995384" w:rsidRDefault="00995384" w:rsidP="003B1462">
      <w:pPr>
        <w:pStyle w:val="Heading1"/>
      </w:pPr>
      <w:r>
        <w:rPr>
          <w:rFonts w:hint="eastAsia"/>
        </w:rPr>
        <w:t>组件数据交互流程</w:t>
      </w:r>
    </w:p>
    <w:p w:rsidR="00995384" w:rsidRDefault="00995384" w:rsidP="003B1462">
      <w:r>
        <w:rPr>
          <w:rFonts w:hint="eastAsia"/>
        </w:rPr>
        <w:t>数据交互大概分以下几个阶段：</w:t>
      </w:r>
    </w:p>
    <w:p w:rsidR="00995384" w:rsidRDefault="00995384" w:rsidP="008871D9">
      <w:pPr>
        <w:numPr>
          <w:ilvl w:val="0"/>
          <w:numId w:val="22"/>
        </w:numPr>
      </w:pPr>
      <w:r>
        <w:rPr>
          <w:rFonts w:hint="eastAsia"/>
        </w:rPr>
        <w:t>从宿主工程中利用宏将基本的结构信息导出。</w:t>
      </w:r>
    </w:p>
    <w:p w:rsidR="00995384" w:rsidRPr="003B1462" w:rsidRDefault="00995384" w:rsidP="008871D9">
      <w:pPr>
        <w:numPr>
          <w:ilvl w:val="0"/>
          <w:numId w:val="22"/>
        </w:numPr>
        <w:rPr>
          <w:b/>
        </w:rPr>
      </w:pPr>
      <w:r>
        <w:t>Editor</w:t>
      </w:r>
      <w:r>
        <w:rPr>
          <w:rFonts w:hint="eastAsia"/>
        </w:rPr>
        <w:t>读入信息，并在这个基础上将工程文件加载出来。</w:t>
      </w:r>
    </w:p>
    <w:p w:rsidR="00995384" w:rsidRPr="003B1462" w:rsidRDefault="00995384" w:rsidP="008871D9">
      <w:pPr>
        <w:numPr>
          <w:ilvl w:val="0"/>
          <w:numId w:val="22"/>
        </w:numPr>
        <w:rPr>
          <w:b/>
        </w:rPr>
      </w:pPr>
      <w:r>
        <w:rPr>
          <w:rFonts w:hint="eastAsia"/>
        </w:rPr>
        <w:t>在</w:t>
      </w:r>
      <w:r>
        <w:t>editor</w:t>
      </w:r>
      <w:r>
        <w:rPr>
          <w:rFonts w:hint="eastAsia"/>
        </w:rPr>
        <w:t>上对工程文件进行修改。</w:t>
      </w:r>
    </w:p>
    <w:p w:rsidR="00995384" w:rsidRPr="003B1462" w:rsidRDefault="00995384" w:rsidP="008871D9">
      <w:pPr>
        <w:numPr>
          <w:ilvl w:val="0"/>
          <w:numId w:val="22"/>
        </w:numPr>
        <w:rPr>
          <w:b/>
        </w:rPr>
      </w:pPr>
      <w:r>
        <w:rPr>
          <w:rFonts w:hint="eastAsia"/>
        </w:rPr>
        <w:t>将工程数据导出。</w:t>
      </w:r>
    </w:p>
    <w:p w:rsidR="00995384" w:rsidRPr="008871D9" w:rsidRDefault="00995384" w:rsidP="008871D9">
      <w:pPr>
        <w:numPr>
          <w:ilvl w:val="0"/>
          <w:numId w:val="22"/>
        </w:numPr>
        <w:rPr>
          <w:b/>
        </w:rPr>
      </w:pPr>
      <w:r>
        <w:rPr>
          <w:rFonts w:hint="eastAsia"/>
        </w:rPr>
        <w:t>宿主工程读入工程数据，开始工作。</w:t>
      </w:r>
    </w:p>
    <w:p w:rsidR="00995384" w:rsidRDefault="00995384" w:rsidP="008871D9"/>
    <w:p w:rsidR="00995384" w:rsidRDefault="00995384" w:rsidP="008871D9">
      <w:r>
        <w:rPr>
          <w:rFonts w:hint="eastAsia"/>
        </w:rPr>
        <w:t>第一步之前已经讨论过了。</w:t>
      </w:r>
    </w:p>
    <w:p w:rsidR="00995384" w:rsidRDefault="00995384" w:rsidP="008871D9">
      <w:r>
        <w:rPr>
          <w:rFonts w:hint="eastAsia"/>
        </w:rPr>
        <w:t>第二步，通过</w:t>
      </w:r>
      <w:r>
        <w:t>CComponentManager::DeserializerTemplateData</w:t>
      </w:r>
      <w:r>
        <w:rPr>
          <w:rFonts w:hint="eastAsia"/>
        </w:rPr>
        <w:t>和</w:t>
      </w:r>
      <w:r>
        <w:t>CComponentManager::OpenFile</w:t>
      </w:r>
      <w:r>
        <w:rPr>
          <w:rFonts w:hint="eastAsia"/>
        </w:rPr>
        <w:t>来完成。</w:t>
      </w:r>
    </w:p>
    <w:p w:rsidR="00995384" w:rsidRDefault="00995384" w:rsidP="008871D9">
      <w:r>
        <w:rPr>
          <w:rFonts w:hint="eastAsia"/>
        </w:rPr>
        <w:t>对于从宿主工程导出的基本信息，我们称之为</w:t>
      </w:r>
      <w:r>
        <w:t>Template</w:t>
      </w:r>
      <w:r>
        <w:rPr>
          <w:rFonts w:hint="eastAsia"/>
        </w:rPr>
        <w:t>。之后加载文件时，根据文件创建各种不同的组件，我们称之为</w:t>
      </w:r>
      <w:r>
        <w:t>Instance</w:t>
      </w:r>
      <w:r>
        <w:rPr>
          <w:rFonts w:hint="eastAsia"/>
        </w:rPr>
        <w:t>。</w:t>
      </w:r>
      <w:r>
        <w:t>Instance</w:t>
      </w:r>
      <w:r>
        <w:rPr>
          <w:rFonts w:hint="eastAsia"/>
        </w:rPr>
        <w:t>是通过</w:t>
      </w:r>
      <w:r>
        <w:t>Tempalte</w:t>
      </w:r>
      <w:r>
        <w:rPr>
          <w:rFonts w:hint="eastAsia"/>
        </w:rPr>
        <w:t>的</w:t>
      </w:r>
      <w:r>
        <w:t>clone</w:t>
      </w:r>
      <w:r>
        <w:rPr>
          <w:rFonts w:hint="eastAsia"/>
        </w:rPr>
        <w:t>方法得来的。</w:t>
      </w:r>
    </w:p>
    <w:p w:rsidR="00995384" w:rsidRDefault="00995384" w:rsidP="00363BF9">
      <w:r>
        <w:t>Tempalte</w:t>
      </w:r>
      <w:r>
        <w:rPr>
          <w:rFonts w:hint="eastAsia"/>
        </w:rPr>
        <w:t>加载方式：</w:t>
      </w:r>
    </w:p>
    <w:p w:rsidR="00995384" w:rsidRDefault="00995384" w:rsidP="00363BF9">
      <w:pPr>
        <w:numPr>
          <w:ilvl w:val="0"/>
          <w:numId w:val="24"/>
        </w:numPr>
      </w:pPr>
      <w:r>
        <w:rPr>
          <w:rFonts w:hint="eastAsia"/>
        </w:rPr>
        <w:t>验证文件头，版本。</w:t>
      </w:r>
    </w:p>
    <w:p w:rsidR="00995384" w:rsidRDefault="00995384" w:rsidP="00363BF9">
      <w:pPr>
        <w:numPr>
          <w:ilvl w:val="0"/>
          <w:numId w:val="24"/>
        </w:numPr>
      </w:pPr>
      <w:r>
        <w:rPr>
          <w:rFonts w:hint="eastAsia"/>
        </w:rPr>
        <w:t>获取组件数量，开始遍历导入。</w:t>
      </w:r>
    </w:p>
    <w:p w:rsidR="00995384" w:rsidRDefault="00995384" w:rsidP="00363BF9">
      <w:pPr>
        <w:numPr>
          <w:ilvl w:val="0"/>
          <w:numId w:val="24"/>
        </w:numPr>
      </w:pPr>
      <w:r>
        <w:rPr>
          <w:rFonts w:hint="eastAsia"/>
        </w:rPr>
        <w:t>获取当前组件的属性数量和依赖数量，开始遍历导入。</w:t>
      </w:r>
    </w:p>
    <w:p w:rsidR="00995384" w:rsidRDefault="00995384" w:rsidP="003B1462">
      <w:pPr>
        <w:numPr>
          <w:ilvl w:val="0"/>
          <w:numId w:val="24"/>
        </w:numPr>
      </w:pPr>
      <w:r>
        <w:rPr>
          <w:rFonts w:hint="eastAsia"/>
        </w:rPr>
        <w:t>根据数据中的</w:t>
      </w:r>
      <w:r>
        <w:t>datasize</w:t>
      </w:r>
      <w:r>
        <w:rPr>
          <w:rFonts w:hint="eastAsia"/>
        </w:rPr>
        <w:t>记录进行验证，纠错。</w:t>
      </w:r>
    </w:p>
    <w:p w:rsidR="00995384" w:rsidRDefault="00995384" w:rsidP="00FA3FD8">
      <w:r>
        <w:t>Instance</w:t>
      </w:r>
      <w:r>
        <w:rPr>
          <w:rFonts w:hint="eastAsia"/>
        </w:rPr>
        <w:t>加载方式：</w:t>
      </w:r>
    </w:p>
    <w:p w:rsidR="00995384" w:rsidRDefault="00995384" w:rsidP="00FA3FD8">
      <w:r>
        <w:t>Instance</w:t>
      </w:r>
      <w:r>
        <w:rPr>
          <w:rFonts w:hint="eastAsia"/>
        </w:rPr>
        <w:t>存在于具体的组件文件中（以</w:t>
      </w:r>
      <w:r>
        <w:t>XML</w:t>
      </w:r>
      <w:r>
        <w:rPr>
          <w:rFonts w:hint="eastAsia"/>
        </w:rPr>
        <w:t>保存）。基本的加载方法既通过调用</w:t>
      </w:r>
      <w:r>
        <w:t>CComponentManager::OpenFile</w:t>
      </w:r>
      <w:r>
        <w:rPr>
          <w:rFonts w:hint="eastAsia"/>
        </w:rPr>
        <w:t>读取</w:t>
      </w:r>
      <w:r>
        <w:t>XML</w:t>
      </w:r>
      <w:r>
        <w:rPr>
          <w:rFonts w:hint="eastAsia"/>
        </w:rPr>
        <w:t>的内容。首先通过类型匹配找到对应的</w:t>
      </w:r>
      <w:r>
        <w:t>Template</w:t>
      </w:r>
      <w:r>
        <w:rPr>
          <w:rFonts w:hint="eastAsia"/>
        </w:rPr>
        <w:t>，再调用其</w:t>
      </w:r>
      <w:r>
        <w:t>Clone</w:t>
      </w:r>
      <w:r>
        <w:rPr>
          <w:rFonts w:hint="eastAsia"/>
        </w:rPr>
        <w:t>方法获得一个新的</w:t>
      </w:r>
      <w:r>
        <w:t>Instance</w:t>
      </w:r>
      <w:r>
        <w:rPr>
          <w:rFonts w:hint="eastAsia"/>
        </w:rPr>
        <w:t>实例，再继续根据</w:t>
      </w:r>
      <w:r>
        <w:t>XML</w:t>
      </w:r>
      <w:r>
        <w:rPr>
          <w:rFonts w:hint="eastAsia"/>
        </w:rPr>
        <w:t>内容初始化属性和依赖数据。</w:t>
      </w:r>
    </w:p>
    <w:p w:rsidR="00995384" w:rsidRDefault="00995384" w:rsidP="00FA3FD8"/>
    <w:p w:rsidR="00995384" w:rsidRDefault="00995384" w:rsidP="00FA3FD8">
      <w:r>
        <w:rPr>
          <w:rFonts w:hint="eastAsia"/>
        </w:rPr>
        <w:t>第三步，用户在</w:t>
      </w:r>
      <w:r>
        <w:t>Eidtor</w:t>
      </w:r>
      <w:r>
        <w:rPr>
          <w:rFonts w:hint="eastAsia"/>
        </w:rPr>
        <w:t>上可以执行操作。</w:t>
      </w:r>
    </w:p>
    <w:p w:rsidR="00995384" w:rsidRDefault="00995384" w:rsidP="00FA3FD8">
      <w:r>
        <w:rPr>
          <w:rFonts w:hint="eastAsia"/>
        </w:rPr>
        <w:t>一些基本操作：创建，删除，修改属性和依赖，查询。</w:t>
      </w:r>
    </w:p>
    <w:p w:rsidR="00995384" w:rsidRPr="00C1338E" w:rsidRDefault="00995384" w:rsidP="00FA3FD8"/>
    <w:p w:rsidR="00995384" w:rsidRDefault="00995384" w:rsidP="00FA3FD8">
      <w:r>
        <w:rPr>
          <w:rFonts w:hint="eastAsia"/>
        </w:rPr>
        <w:t>第四步，通过调用</w:t>
      </w:r>
      <w:r>
        <w:t>CComponentManager::Export</w:t>
      </w:r>
      <w:r>
        <w:rPr>
          <w:rFonts w:hint="eastAsia"/>
        </w:rPr>
        <w:t>导出数据。</w:t>
      </w:r>
    </w:p>
    <w:p w:rsidR="00995384" w:rsidRDefault="00995384" w:rsidP="00FA3FD8">
      <w:r>
        <w:rPr>
          <w:rFonts w:hint="eastAsia"/>
        </w:rPr>
        <w:t>属性，依赖，组件都必须实现</w:t>
      </w:r>
      <w:r>
        <w:t>Serialize</w:t>
      </w:r>
      <w:r>
        <w:rPr>
          <w:rFonts w:hint="eastAsia"/>
        </w:rPr>
        <w:t>接口，用于导出。在</w:t>
      </w:r>
      <w:r>
        <w:t>ptr</w:t>
      </w:r>
      <w:r>
        <w:rPr>
          <w:rFonts w:hint="eastAsia"/>
        </w:rPr>
        <w:t>和</w:t>
      </w:r>
      <w:r>
        <w:t>list</w:t>
      </w:r>
      <w:r>
        <w:rPr>
          <w:rFonts w:hint="eastAsia"/>
        </w:rPr>
        <w:t>属性上的复杂度比较高。</w:t>
      </w:r>
    </w:p>
    <w:p w:rsidR="00995384" w:rsidRDefault="00995384" w:rsidP="00FA3FD8"/>
    <w:p w:rsidR="00995384" w:rsidRDefault="00995384" w:rsidP="00FA3FD8">
      <w:r>
        <w:rPr>
          <w:rFonts w:hint="eastAsia"/>
        </w:rPr>
        <w:t>第五步，通过调用</w:t>
      </w:r>
      <w:r>
        <w:t>CComponentManager::Import</w:t>
      </w:r>
      <w:r>
        <w:rPr>
          <w:rFonts w:hint="eastAsia"/>
        </w:rPr>
        <w:t>导入数据。</w:t>
      </w:r>
    </w:p>
    <w:p w:rsidR="00995384" w:rsidRDefault="00995384" w:rsidP="00FA3FD8">
      <w:r>
        <w:rPr>
          <w:rFonts w:hint="eastAsia"/>
        </w:rPr>
        <w:t>分成三步：读入数据，解决依赖，呼叫初始化请求。因为每个组件都支持带</w:t>
      </w:r>
      <w:r>
        <w:t>serializer</w:t>
      </w:r>
      <w:r>
        <w:rPr>
          <w:rFonts w:hint="eastAsia"/>
        </w:rPr>
        <w:t>参数的构造函数，所以读入数据非常简单。</w:t>
      </w:r>
    </w:p>
    <w:p w:rsidR="00995384" w:rsidRDefault="00995384" w:rsidP="00FA3FD8"/>
    <w:p w:rsidR="00995384" w:rsidRDefault="00995384" w:rsidP="00CA2BD2">
      <w:pPr>
        <w:pStyle w:val="Heading1"/>
      </w:pPr>
      <w:r>
        <w:rPr>
          <w:rFonts w:hint="eastAsia"/>
        </w:rPr>
        <w:t>工作方式</w:t>
      </w:r>
    </w:p>
    <w:p w:rsidR="00995384" w:rsidRDefault="00995384" w:rsidP="00CA2BD2">
      <w:pPr>
        <w:numPr>
          <w:ilvl w:val="0"/>
          <w:numId w:val="4"/>
        </w:numPr>
      </w:pPr>
      <w:r>
        <w:rPr>
          <w:rFonts w:hint="eastAsia"/>
        </w:rPr>
        <w:t>用注册自己的属性类。</w:t>
      </w:r>
    </w:p>
    <w:p w:rsidR="00995384" w:rsidRPr="00CA2BD2" w:rsidRDefault="00995384" w:rsidP="00127A64">
      <w:pPr>
        <w:ind w:leftChars="200" w:left="31680"/>
        <w:rPr>
          <w:color w:val="FF0000"/>
        </w:rPr>
      </w:pPr>
      <w:r w:rsidRPr="00CA2BD2">
        <w:rPr>
          <w:color w:val="FF0000"/>
        </w:rPr>
        <w:t>REGISTER_PROPERTY(bool, CBoolPropertyDescription)</w:t>
      </w:r>
    </w:p>
    <w:p w:rsidR="00995384" w:rsidRPr="00CA2BD2" w:rsidRDefault="00995384" w:rsidP="00127A64">
      <w:pPr>
        <w:ind w:leftChars="200" w:left="31680"/>
        <w:rPr>
          <w:color w:val="FF0000"/>
        </w:rPr>
      </w:pPr>
      <w:r w:rsidRPr="00CA2BD2">
        <w:rPr>
          <w:color w:val="FF0000"/>
        </w:rPr>
        <w:t>REGISTER_PROPERTY(float, CFloatPropertyDescription)</w:t>
      </w:r>
    </w:p>
    <w:p w:rsidR="00995384" w:rsidRPr="00CA2BD2" w:rsidRDefault="00995384" w:rsidP="00127A64">
      <w:pPr>
        <w:ind w:leftChars="200" w:left="31680"/>
        <w:rPr>
          <w:color w:val="FF0000"/>
        </w:rPr>
      </w:pPr>
      <w:r w:rsidRPr="00CA2BD2">
        <w:rPr>
          <w:color w:val="FF0000"/>
        </w:rPr>
        <w:t>REGISTER_PROPERTY(double, CFloatPropertyDescription)</w:t>
      </w:r>
    </w:p>
    <w:p w:rsidR="00995384" w:rsidRPr="00CA2BD2" w:rsidRDefault="00995384" w:rsidP="00127A64">
      <w:pPr>
        <w:ind w:leftChars="200" w:left="31680"/>
        <w:rPr>
          <w:color w:val="FF0000"/>
        </w:rPr>
      </w:pPr>
      <w:r w:rsidRPr="00CA2BD2">
        <w:rPr>
          <w:color w:val="FF0000"/>
        </w:rPr>
        <w:t>REGISTER_PROPERTY(int, CIntPropertyDescription)</w:t>
      </w:r>
    </w:p>
    <w:p w:rsidR="00995384" w:rsidRPr="00CA2BD2" w:rsidRDefault="00995384" w:rsidP="00127A64">
      <w:pPr>
        <w:ind w:leftChars="200" w:left="31680"/>
        <w:rPr>
          <w:color w:val="FF0000"/>
        </w:rPr>
      </w:pPr>
      <w:r w:rsidRPr="00CA2BD2">
        <w:rPr>
          <w:color w:val="FF0000"/>
        </w:rPr>
        <w:t>REGISTER_PROPERTY(std::string, CStringPropertyDescription)</w:t>
      </w:r>
    </w:p>
    <w:p w:rsidR="00995384" w:rsidRPr="00CA2BD2" w:rsidRDefault="00995384" w:rsidP="00127A64">
      <w:pPr>
        <w:ind w:leftChars="200" w:left="31680"/>
        <w:rPr>
          <w:color w:val="FF0000"/>
        </w:rPr>
      </w:pPr>
      <w:r w:rsidRPr="00CA2BD2">
        <w:rPr>
          <w:color w:val="FF0000"/>
        </w:rPr>
        <w:t>REGISTER_PROPERTY(size_t, CUIntPropertyDescription)</w:t>
      </w:r>
    </w:p>
    <w:p w:rsidR="00995384" w:rsidRPr="00CA2BD2" w:rsidRDefault="00995384" w:rsidP="00127A64">
      <w:pPr>
        <w:ind w:leftChars="200" w:left="31680"/>
        <w:rPr>
          <w:color w:val="FF0000"/>
        </w:rPr>
      </w:pPr>
      <w:r w:rsidRPr="00CA2BD2">
        <w:rPr>
          <w:color w:val="FF0000"/>
        </w:rPr>
        <w:t>REGISTER_PROPERTY(CReflectBase*, CPtrPropertyDescription)</w:t>
      </w:r>
    </w:p>
    <w:p w:rsidR="00995384" w:rsidRPr="00CA2BD2" w:rsidRDefault="00995384" w:rsidP="00127A64">
      <w:pPr>
        <w:ind w:leftChars="200" w:left="31680"/>
        <w:rPr>
          <w:color w:val="FF0000"/>
        </w:rPr>
      </w:pPr>
      <w:r w:rsidRPr="00CA2BD2">
        <w:rPr>
          <w:color w:val="FF0000"/>
        </w:rPr>
        <w:t>REGISTER_PROPERTY_TEMPLATE1(std::vector, CListPropertyDescription)</w:t>
      </w:r>
    </w:p>
    <w:p w:rsidR="00995384" w:rsidRDefault="00995384" w:rsidP="00127A64">
      <w:pPr>
        <w:ind w:leftChars="200" w:left="31680"/>
        <w:rPr>
          <w:color w:val="FF0000"/>
        </w:rPr>
      </w:pPr>
      <w:r w:rsidRPr="00CA2BD2">
        <w:rPr>
          <w:color w:val="FF0000"/>
        </w:rPr>
        <w:t>REGISTER_PROPERTY_ENUM(CEnumPropertyDescription)</w:t>
      </w:r>
    </w:p>
    <w:p w:rsidR="00995384" w:rsidRDefault="00995384" w:rsidP="00127A64">
      <w:pPr>
        <w:ind w:leftChars="200" w:left="31680"/>
        <w:rPr>
          <w:color w:val="FF0000"/>
        </w:rPr>
      </w:pPr>
    </w:p>
    <w:p w:rsidR="00995384" w:rsidRDefault="00995384" w:rsidP="00127A64">
      <w:pPr>
        <w:ind w:leftChars="200" w:left="31680"/>
      </w:pPr>
      <w:r>
        <w:rPr>
          <w:rFonts w:hint="eastAsia"/>
        </w:rPr>
        <w:t>为了保证库的扩展性，所以这里将数据类型和我们自定义的</w:t>
      </w:r>
      <w:r>
        <w:t>propertybase</w:t>
      </w:r>
      <w:r>
        <w:rPr>
          <w:rFonts w:hint="eastAsia"/>
        </w:rPr>
        <w:t>子类进行关联。此处支持任意数据类型。</w:t>
      </w:r>
      <w:r>
        <w:br/>
      </w:r>
      <w:r>
        <w:rPr>
          <w:rFonts w:hint="eastAsia"/>
        </w:rPr>
        <w:t>尚未解决的问题：如何让带一个模板参数的类型和枚举类型共同使用</w:t>
      </w:r>
      <w:r w:rsidRPr="00CA2BD2">
        <w:rPr>
          <w:color w:val="FF0000"/>
        </w:rPr>
        <w:t>REGISTER_PROPERTY</w:t>
      </w:r>
      <w:r w:rsidRPr="00B649DA">
        <w:rPr>
          <w:rFonts w:hint="eastAsia"/>
          <w:color w:val="auto"/>
        </w:rPr>
        <w:t>宏。</w:t>
      </w:r>
    </w:p>
    <w:p w:rsidR="00995384" w:rsidRDefault="00995384" w:rsidP="00127A64">
      <w:pPr>
        <w:ind w:leftChars="200" w:left="31680"/>
      </w:pPr>
    </w:p>
    <w:p w:rsidR="00995384" w:rsidRDefault="00995384" w:rsidP="00CA2BD2">
      <w:r>
        <w:t xml:space="preserve">2.  </w:t>
      </w:r>
      <w:r>
        <w:rPr>
          <w:rFonts w:hint="eastAsia"/>
        </w:rPr>
        <w:t>注册组件</w:t>
      </w:r>
    </w:p>
    <w:p w:rsidR="00995384" w:rsidRDefault="00995384" w:rsidP="00CA2BD2">
      <w:pPr>
        <w:ind w:left="390"/>
      </w:pPr>
      <w:r>
        <w:rPr>
          <w:rFonts w:hint="eastAsia"/>
        </w:rPr>
        <w:t>属性必须是依附在组件上存在，所以我们必须注册自己的组件，通过选中组件，可以查看组件包含的属性。</w:t>
      </w:r>
    </w:p>
    <w:p w:rsidR="00995384" w:rsidRPr="00CA2BD2" w:rsidRDefault="00995384" w:rsidP="00127A64">
      <w:pPr>
        <w:ind w:leftChars="200" w:left="31680"/>
        <w:rPr>
          <w:color w:val="FF0000"/>
        </w:rPr>
      </w:pPr>
      <w:r w:rsidRPr="00CA2BD2">
        <w:rPr>
          <w:color w:val="FF0000"/>
        </w:rPr>
        <w:t>START_REGISTER_COMPONET</w:t>
      </w:r>
    </w:p>
    <w:p w:rsidR="00995384" w:rsidRDefault="00995384" w:rsidP="00127A64">
      <w:pPr>
        <w:ind w:leftChars="200" w:left="31680"/>
        <w:rPr>
          <w:color w:val="FF0000"/>
        </w:rPr>
      </w:pPr>
      <w:r w:rsidRPr="00CA2BD2">
        <w:rPr>
          <w:color w:val="FF0000"/>
        </w:rPr>
        <w:t>REGISTER_COMOPNENT(CTestComponent, _T("</w:t>
      </w:r>
      <w:r>
        <w:rPr>
          <w:rFonts w:hint="eastAsia"/>
          <w:color w:val="FF0000"/>
        </w:rPr>
        <w:t>测试组件用例</w:t>
      </w:r>
      <w:r w:rsidRPr="00CA2BD2">
        <w:rPr>
          <w:color w:val="FF0000"/>
        </w:rPr>
        <w:t>"), _T("Test\\Components"))</w:t>
      </w:r>
    </w:p>
    <w:p w:rsidR="00995384" w:rsidRDefault="00995384" w:rsidP="00127A64">
      <w:pPr>
        <w:ind w:leftChars="200" w:left="31680"/>
        <w:rPr>
          <w:color w:val="FF0000"/>
        </w:rPr>
      </w:pPr>
      <w:r w:rsidRPr="00CA2BD2">
        <w:rPr>
          <w:color w:val="FF0000"/>
        </w:rPr>
        <w:t>REGISTER_COMOPNENT(CTestComponent</w:t>
      </w:r>
      <w:r>
        <w:rPr>
          <w:color w:val="FF0000"/>
        </w:rPr>
        <w:t>2</w:t>
      </w:r>
      <w:r w:rsidRPr="00CA2BD2">
        <w:rPr>
          <w:color w:val="FF0000"/>
        </w:rPr>
        <w:t>, _T("</w:t>
      </w:r>
      <w:r>
        <w:rPr>
          <w:rFonts w:hint="eastAsia"/>
          <w:color w:val="FF0000"/>
        </w:rPr>
        <w:t>测试组件用例</w:t>
      </w:r>
      <w:r>
        <w:rPr>
          <w:color w:val="FF0000"/>
        </w:rPr>
        <w:t>2</w:t>
      </w:r>
      <w:r w:rsidRPr="00CA2BD2">
        <w:rPr>
          <w:color w:val="FF0000"/>
        </w:rPr>
        <w:t>"), _T("Test\\Components"))</w:t>
      </w:r>
    </w:p>
    <w:p w:rsidR="00995384" w:rsidRPr="00CA2BD2" w:rsidRDefault="00995384" w:rsidP="00127A64">
      <w:pPr>
        <w:ind w:leftChars="200" w:left="31680"/>
        <w:rPr>
          <w:color w:val="FF0000"/>
        </w:rPr>
      </w:pPr>
      <w:r w:rsidRPr="00CA2BD2">
        <w:rPr>
          <w:color w:val="FF0000"/>
        </w:rPr>
        <w:t>REGISTER_COMOPNENT(CTestComponent</w:t>
      </w:r>
      <w:r>
        <w:rPr>
          <w:color w:val="FF0000"/>
        </w:rPr>
        <w:t>3</w:t>
      </w:r>
      <w:r w:rsidRPr="00CA2BD2">
        <w:rPr>
          <w:color w:val="FF0000"/>
        </w:rPr>
        <w:t>, _T("</w:t>
      </w:r>
      <w:r>
        <w:rPr>
          <w:rFonts w:hint="eastAsia"/>
          <w:color w:val="FF0000"/>
        </w:rPr>
        <w:t>测试组件用例</w:t>
      </w:r>
      <w:r>
        <w:rPr>
          <w:color w:val="FF0000"/>
        </w:rPr>
        <w:t>3</w:t>
      </w:r>
      <w:r w:rsidRPr="00CA2BD2">
        <w:rPr>
          <w:color w:val="FF0000"/>
        </w:rPr>
        <w:t>"), _T("Test\\Components"))</w:t>
      </w:r>
    </w:p>
    <w:p w:rsidR="00995384" w:rsidRPr="00CA2BD2" w:rsidRDefault="00995384" w:rsidP="00127A64">
      <w:pPr>
        <w:ind w:leftChars="200" w:left="31680"/>
        <w:rPr>
          <w:color w:val="FF0000"/>
        </w:rPr>
      </w:pPr>
      <w:r w:rsidRPr="00CA2BD2">
        <w:rPr>
          <w:color w:val="FF0000"/>
        </w:rPr>
        <w:t>END_REGISTER_COMPONET</w:t>
      </w:r>
    </w:p>
    <w:p w:rsidR="00995384" w:rsidRDefault="00995384" w:rsidP="00CA2BD2">
      <w:pPr>
        <w:ind w:left="390"/>
      </w:pPr>
      <w:r>
        <w:rPr>
          <w:rFonts w:hint="eastAsia"/>
        </w:rPr>
        <w:t>以上是注册了三个我们自己写的组件用于显示在组件编辑器。</w:t>
      </w:r>
    </w:p>
    <w:p w:rsidR="00995384" w:rsidRDefault="00995384" w:rsidP="00CA2BD2">
      <w:pPr>
        <w:ind w:left="390"/>
      </w:pPr>
    </w:p>
    <w:p w:rsidR="00995384" w:rsidRDefault="00995384" w:rsidP="00CA2BD2">
      <w:pPr>
        <w:ind w:left="390"/>
      </w:pPr>
      <w:r>
        <w:rPr>
          <w:rFonts w:hint="eastAsia"/>
        </w:rPr>
        <w:t>注释</w:t>
      </w:r>
      <w:r>
        <w:t>:</w:t>
      </w:r>
    </w:p>
    <w:p w:rsidR="00995384" w:rsidRDefault="00995384" w:rsidP="00CA2BD2">
      <w:pPr>
        <w:ind w:left="390"/>
      </w:pPr>
      <w:r>
        <w:rPr>
          <w:rFonts w:hint="eastAsia"/>
        </w:rPr>
        <w:t>关于</w:t>
      </w:r>
      <w:r>
        <w:t>m_value</w:t>
      </w:r>
      <w:r>
        <w:rPr>
          <w:rFonts w:hint="eastAsia"/>
        </w:rPr>
        <w:t>的管理。</w:t>
      </w:r>
    </w:p>
    <w:p w:rsidR="00995384" w:rsidRDefault="00995384" w:rsidP="00F727C0">
      <w:pPr>
        <w:ind w:left="390"/>
      </w:pPr>
      <w:r>
        <w:t>CPropertyDescriptionBase</w:t>
      </w:r>
      <w:r>
        <w:rPr>
          <w:rFonts w:hint="eastAsia"/>
        </w:rPr>
        <w:t>中保存了一个组件成员变量的指针</w:t>
      </w:r>
      <w:r>
        <w:t>-&gt;XML</w:t>
      </w:r>
      <w:r>
        <w:rPr>
          <w:rFonts w:hint="eastAsia"/>
        </w:rPr>
        <w:t>上的值</w:t>
      </w:r>
    </w:p>
    <w:p w:rsidR="00995384" w:rsidRDefault="00995384" w:rsidP="00F727C0">
      <w:pPr>
        <w:ind w:left="390"/>
      </w:pPr>
      <w:r>
        <w:t>CPropertyDescriptionBase</w:t>
      </w:r>
      <w:r>
        <w:rPr>
          <w:rFonts w:hint="eastAsia"/>
        </w:rPr>
        <w:t>的子类有一个</w:t>
      </w:r>
      <w:r>
        <w:t>m_value-&gt;</w:t>
      </w:r>
      <w:r>
        <w:rPr>
          <w:rFonts w:hint="eastAsia"/>
        </w:rPr>
        <w:t>保存的反序列化后的值</w:t>
      </w:r>
    </w:p>
    <w:p w:rsidR="00995384" w:rsidRDefault="00995384" w:rsidP="00D34A8A">
      <w:pPr>
        <w:ind w:left="390"/>
      </w:pPr>
      <w:r>
        <w:t>CPropertyDescriptionBase</w:t>
      </w:r>
      <w:r>
        <w:rPr>
          <w:rFonts w:hint="eastAsia"/>
        </w:rPr>
        <w:t>的</w:t>
      </w:r>
      <w:r>
        <w:t>wxPGProperty</w:t>
      </w:r>
      <w:r>
        <w:rPr>
          <w:rFonts w:hint="eastAsia"/>
        </w:rPr>
        <w:t>中包含一个</w:t>
      </w:r>
      <w:r>
        <w:t>defaultvalue-&gt;</w:t>
      </w:r>
      <w:r>
        <w:rPr>
          <w:rFonts w:hint="eastAsia"/>
        </w:rPr>
        <w:t>保存的反序列化后的值</w:t>
      </w:r>
    </w:p>
    <w:p w:rsidR="00995384" w:rsidRDefault="00995384" w:rsidP="00F727C0">
      <w:pPr>
        <w:ind w:left="390"/>
      </w:pPr>
      <w:r>
        <w:t>CPropertyDescriptionBase</w:t>
      </w:r>
      <w:r>
        <w:rPr>
          <w:rFonts w:hint="eastAsia"/>
        </w:rPr>
        <w:t>的</w:t>
      </w:r>
      <w:r>
        <w:t>wxPGProperty</w:t>
      </w:r>
      <w:r>
        <w:rPr>
          <w:rFonts w:hint="eastAsia"/>
        </w:rPr>
        <w:t>中包含一个</w:t>
      </w:r>
      <w:r>
        <w:t>value-&gt;</w:t>
      </w:r>
      <w:r>
        <w:rPr>
          <w:rFonts w:hint="eastAsia"/>
        </w:rPr>
        <w:t>当前的值（未保存）</w:t>
      </w:r>
    </w:p>
    <w:p w:rsidR="00995384" w:rsidRDefault="00995384" w:rsidP="00F727C0">
      <w:pPr>
        <w:ind w:left="390"/>
      </w:pPr>
      <w:r>
        <w:rPr>
          <w:rFonts w:hint="eastAsia"/>
        </w:rPr>
        <w:t>根据</w:t>
      </w:r>
      <w:r>
        <w:t>wxPGProperty</w:t>
      </w:r>
      <w:r>
        <w:rPr>
          <w:rFonts w:hint="eastAsia"/>
        </w:rPr>
        <w:t>产生的</w:t>
      </w:r>
      <w:r>
        <w:t>wxPGProperty</w:t>
      </w:r>
      <w:r>
        <w:rPr>
          <w:rFonts w:hint="eastAsia"/>
        </w:rPr>
        <w:t>和</w:t>
      </w:r>
      <w:r>
        <w:t>wxPGProperty</w:t>
      </w:r>
      <w:r>
        <w:rPr>
          <w:rFonts w:hint="eastAsia"/>
        </w:rPr>
        <w:t>完全一致。</w:t>
      </w:r>
      <w:r>
        <w:t xml:space="preserve"> </w:t>
      </w:r>
    </w:p>
    <w:p w:rsidR="00995384" w:rsidRDefault="00995384" w:rsidP="00D26E76">
      <w:pPr>
        <w:ind w:left="390"/>
      </w:pPr>
      <w:r>
        <w:rPr>
          <w:rFonts w:hint="eastAsia"/>
        </w:rPr>
        <w:t>流程：</w:t>
      </w:r>
    </w:p>
    <w:p w:rsidR="00995384" w:rsidRDefault="00995384" w:rsidP="009C64A3">
      <w:pPr>
        <w:numPr>
          <w:ilvl w:val="0"/>
          <w:numId w:val="6"/>
        </w:numPr>
      </w:pPr>
      <w:r>
        <w:rPr>
          <w:rFonts w:hint="eastAsia"/>
        </w:rPr>
        <w:t>宏分析语法得到默认值，如果宏没有设置默认值，则与当时变量的值一致。将值设置给</w:t>
      </w:r>
      <w:r>
        <w:t>m_value</w:t>
      </w:r>
      <w:r>
        <w:rPr>
          <w:rFonts w:hint="eastAsia"/>
        </w:rPr>
        <w:t>，</w:t>
      </w:r>
      <w:r>
        <w:t xml:space="preserve"> variableAddr</w:t>
      </w:r>
    </w:p>
    <w:p w:rsidR="00995384" w:rsidRDefault="00995384" w:rsidP="009C64A3">
      <w:pPr>
        <w:numPr>
          <w:ilvl w:val="0"/>
          <w:numId w:val="6"/>
        </w:numPr>
      </w:pPr>
      <w:r>
        <w:rPr>
          <w:rFonts w:hint="eastAsia"/>
        </w:rPr>
        <w:t>反序列化的时候一般会首次创建</w:t>
      </w:r>
      <w:r>
        <w:t>m_pPGProperty.</w:t>
      </w:r>
      <w:r>
        <w:rPr>
          <w:rFonts w:hint="eastAsia"/>
        </w:rPr>
        <w:t>此时将得到的值设定到</w:t>
      </w:r>
      <w:r>
        <w:t>m_value</w:t>
      </w:r>
      <w:r>
        <w:rPr>
          <w:rFonts w:hint="eastAsia"/>
        </w:rPr>
        <w:t>，</w:t>
      </w:r>
      <w:r>
        <w:t xml:space="preserve"> varialbeAddr</w:t>
      </w:r>
      <w:r>
        <w:rPr>
          <w:rFonts w:hint="eastAsia"/>
        </w:rPr>
        <w:t>，</w:t>
      </w:r>
      <w:r>
        <w:t>m_pPGProperty</w:t>
      </w:r>
      <w:r>
        <w:rPr>
          <w:rFonts w:hint="eastAsia"/>
        </w:rPr>
        <w:t>的</w:t>
      </w:r>
      <w:r>
        <w:t>defaultvalue</w:t>
      </w:r>
      <w:r>
        <w:rPr>
          <w:rFonts w:hint="eastAsia"/>
        </w:rPr>
        <w:t>。</w:t>
      </w:r>
    </w:p>
    <w:p w:rsidR="00995384" w:rsidRDefault="00995384" w:rsidP="009C64A3">
      <w:pPr>
        <w:numPr>
          <w:ilvl w:val="0"/>
          <w:numId w:val="6"/>
        </w:numPr>
      </w:pPr>
      <w:r>
        <w:rPr>
          <w:rFonts w:hint="eastAsia"/>
        </w:rPr>
        <w:t>然后是</w:t>
      </w:r>
      <w:r>
        <w:t>XML path</w:t>
      </w:r>
      <w:r>
        <w:rPr>
          <w:rFonts w:hint="eastAsia"/>
        </w:rPr>
        <w:t>阶段，这里得到的值，直接设置到</w:t>
      </w:r>
      <w:r>
        <w:t>variableAddr</w:t>
      </w:r>
      <w:r>
        <w:rPr>
          <w:rFonts w:hint="eastAsia"/>
        </w:rPr>
        <w:t>和</w:t>
      </w:r>
      <w:r>
        <w:t>m_pPGProperty</w:t>
      </w:r>
      <w:r>
        <w:rPr>
          <w:rFonts w:hint="eastAsia"/>
        </w:rPr>
        <w:t>的</w:t>
      </w:r>
      <w:r>
        <w:t>value</w:t>
      </w:r>
    </w:p>
    <w:p w:rsidR="00995384" w:rsidRDefault="00995384" w:rsidP="009C64A3">
      <w:pPr>
        <w:numPr>
          <w:ilvl w:val="0"/>
          <w:numId w:val="6"/>
        </w:numPr>
      </w:pPr>
      <w:r>
        <w:t>UI</w:t>
      </w:r>
      <w:r>
        <w:rPr>
          <w:rFonts w:hint="eastAsia"/>
        </w:rPr>
        <w:t>修改阶段设置到</w:t>
      </w:r>
      <w:r>
        <w:t>m_pPGProperty</w:t>
      </w:r>
      <w:r>
        <w:rPr>
          <w:rFonts w:hint="eastAsia"/>
        </w:rPr>
        <w:t>的</w:t>
      </w:r>
      <w:r>
        <w:t>value</w:t>
      </w:r>
    </w:p>
    <w:p w:rsidR="00995384" w:rsidRDefault="00995384" w:rsidP="003F5ABF">
      <w:r>
        <w:rPr>
          <w:rFonts w:hint="eastAsia"/>
        </w:rPr>
        <w:t>其实对于</w:t>
      </w:r>
      <w:r>
        <w:t>CPropertyDescriptionBase</w:t>
      </w:r>
      <w:r>
        <w:rPr>
          <w:rFonts w:hint="eastAsia"/>
        </w:rPr>
        <w:t>来说</w:t>
      </w:r>
      <w:r>
        <w:t>m_value</w:t>
      </w:r>
      <w:r>
        <w:rPr>
          <w:rFonts w:hint="eastAsia"/>
        </w:rPr>
        <w:t>是默认值</w:t>
      </w:r>
      <w:r>
        <w:t xml:space="preserve"> variableAddr</w:t>
      </w:r>
      <w:r>
        <w:rPr>
          <w:rFonts w:hint="eastAsia"/>
        </w:rPr>
        <w:t>是当前值</w:t>
      </w:r>
    </w:p>
    <w:p w:rsidR="00995384" w:rsidRDefault="00995384" w:rsidP="003F5ABF">
      <w:r>
        <w:rPr>
          <w:rFonts w:hint="eastAsia"/>
        </w:rPr>
        <w:t>对于</w:t>
      </w:r>
      <w:r>
        <w:t>wxPGProperty</w:t>
      </w:r>
      <w:r>
        <w:rPr>
          <w:rFonts w:hint="eastAsia"/>
        </w:rPr>
        <w:t>来说</w:t>
      </w:r>
      <w:r>
        <w:t>defaultvalue</w:t>
      </w:r>
      <w:r>
        <w:rPr>
          <w:rFonts w:hint="eastAsia"/>
        </w:rPr>
        <w:t>是默认值</w:t>
      </w:r>
      <w:r>
        <w:t>value</w:t>
      </w:r>
      <w:r>
        <w:rPr>
          <w:rFonts w:hint="eastAsia"/>
        </w:rPr>
        <w:t>是当前值</w:t>
      </w:r>
    </w:p>
    <w:p w:rsidR="00995384" w:rsidRDefault="00995384" w:rsidP="003F5ABF">
      <w:r>
        <w:rPr>
          <w:rFonts w:hint="eastAsia"/>
        </w:rPr>
        <w:t>判断是否未保存（</w:t>
      </w:r>
      <w:r>
        <w:t>variableAddr</w:t>
      </w:r>
      <w:r>
        <w:rPr>
          <w:rFonts w:hint="eastAsia"/>
        </w:rPr>
        <w:t>和</w:t>
      </w:r>
      <w:r>
        <w:t>wxPGProperty</w:t>
      </w:r>
      <w:r>
        <w:rPr>
          <w:rFonts w:hint="eastAsia"/>
        </w:rPr>
        <w:t>）</w:t>
      </w:r>
    </w:p>
    <w:p w:rsidR="00995384" w:rsidRDefault="00995384" w:rsidP="003F5ABF">
      <w:r>
        <w:rPr>
          <w:rFonts w:hint="eastAsia"/>
        </w:rPr>
        <w:t>判断是否和默认值一样（</w:t>
      </w:r>
      <w:r>
        <w:t>m_value</w:t>
      </w:r>
      <w:r>
        <w:rPr>
          <w:rFonts w:hint="eastAsia"/>
        </w:rPr>
        <w:t>和</w:t>
      </w:r>
      <w:r>
        <w:t>wxPGPRoperty.defaultvalue</w:t>
      </w:r>
      <w:r>
        <w:rPr>
          <w:rFonts w:hint="eastAsia"/>
        </w:rPr>
        <w:t>）</w:t>
      </w:r>
    </w:p>
    <w:p w:rsidR="00995384" w:rsidRDefault="00995384" w:rsidP="00F727C0">
      <w:pPr>
        <w:ind w:left="390"/>
      </w:pPr>
    </w:p>
    <w:p w:rsidR="00995384" w:rsidRDefault="00995384" w:rsidP="00CA2BD2">
      <w:pPr>
        <w:ind w:left="390"/>
      </w:pPr>
      <w:r>
        <w:pict>
          <v:shape id="_x0000_i1027" type="#_x0000_t75" style="width:121.5pt;height:319.5pt">
            <v:imagedata r:id="rId9" o:title=""/>
          </v:shape>
        </w:pict>
      </w:r>
    </w:p>
    <w:p w:rsidR="00995384" w:rsidRDefault="00995384" w:rsidP="00195D71"/>
    <w:p w:rsidR="00995384" w:rsidRDefault="00995384" w:rsidP="00195D71">
      <w:r>
        <w:t xml:space="preserve">3.  </w:t>
      </w:r>
      <w:r>
        <w:rPr>
          <w:rFonts w:hint="eastAsia"/>
        </w:rPr>
        <w:t>反射组件里的属性</w:t>
      </w:r>
    </w:p>
    <w:p w:rsidR="00995384" w:rsidRDefault="00995384" w:rsidP="00127A64">
      <w:pPr>
        <w:ind w:leftChars="200" w:left="31680"/>
        <w:rPr>
          <w:color w:val="FF0000"/>
        </w:rPr>
      </w:pPr>
      <w:r w:rsidRPr="00B649DA">
        <w:rPr>
          <w:color w:val="FF0000"/>
        </w:rPr>
        <w:t>DECLARE_PROPERTY(property, editable, color, displayName, catalog, tip, parameter)</w:t>
      </w:r>
    </w:p>
    <w:p w:rsidR="00995384" w:rsidRPr="00B649DA" w:rsidRDefault="00995384" w:rsidP="00127A64">
      <w:pPr>
        <w:ind w:leftChars="200" w:left="31680"/>
        <w:rPr>
          <w:color w:val="FF0000"/>
        </w:rPr>
      </w:pPr>
    </w:p>
    <w:p w:rsidR="00995384" w:rsidRDefault="00995384" w:rsidP="00127A64">
      <w:pPr>
        <w:ind w:leftChars="200" w:left="31680"/>
        <w:rPr>
          <w:color w:val="FF0000"/>
        </w:rPr>
      </w:pPr>
      <w:r w:rsidRPr="00B649DA">
        <w:rPr>
          <w:color w:val="FF0000"/>
        </w:rPr>
        <w:t>DECLARE_PROPERTY_ENUM(enumType, enumVariable, editable, color, displayName, catalog, tip, count, enumstr)</w:t>
      </w:r>
    </w:p>
    <w:p w:rsidR="00995384" w:rsidRDefault="00995384" w:rsidP="00127A64">
      <w:pPr>
        <w:ind w:leftChars="200" w:left="31680"/>
      </w:pPr>
      <w:r>
        <w:rPr>
          <w:rFonts w:hint="eastAsia"/>
        </w:rPr>
        <w:t>目前只针对</w:t>
      </w:r>
      <w:r>
        <w:t>Enum</w:t>
      </w:r>
      <w:r>
        <w:rPr>
          <w:rFonts w:hint="eastAsia"/>
        </w:rPr>
        <w:t>使用了特殊的宏，但以后重构可以统一接口。</w:t>
      </w:r>
    </w:p>
    <w:p w:rsidR="00995384" w:rsidRPr="00B649DA" w:rsidRDefault="00995384" w:rsidP="00127A64">
      <w:pPr>
        <w:ind w:leftChars="200" w:left="31680"/>
        <w:rPr>
          <w:color w:val="FF0000"/>
        </w:rPr>
      </w:pPr>
    </w:p>
    <w:p w:rsidR="00995384" w:rsidRDefault="00995384" w:rsidP="00202D7E">
      <w:pPr>
        <w:pStyle w:val="Heading1"/>
      </w:pPr>
      <w:r>
        <w:rPr>
          <w:rFonts w:hint="eastAsia"/>
        </w:rPr>
        <w:t>工作原理</w:t>
      </w:r>
    </w:p>
    <w:p w:rsidR="00995384" w:rsidRDefault="00995384" w:rsidP="00202D7E">
      <w:pPr>
        <w:numPr>
          <w:ilvl w:val="0"/>
          <w:numId w:val="5"/>
        </w:numPr>
      </w:pPr>
      <w:r>
        <w:rPr>
          <w:rFonts w:hint="eastAsia"/>
        </w:rPr>
        <w:t>通过宏收集程序员对属性反射的需求数据</w:t>
      </w:r>
    </w:p>
    <w:p w:rsidR="00995384" w:rsidRDefault="00995384" w:rsidP="00202D7E">
      <w:pPr>
        <w:numPr>
          <w:ilvl w:val="0"/>
          <w:numId w:val="5"/>
        </w:numPr>
      </w:pPr>
      <w:r>
        <w:rPr>
          <w:rFonts w:hint="eastAsia"/>
        </w:rPr>
        <w:t>组件被注册到一个全局变量中，所以在程序启动的时候，所有注册过的组件都会被创建一次，这样也就有机会将构造函数中的数据处理并保存到一个二进制文件中。</w:t>
      </w:r>
    </w:p>
    <w:p w:rsidR="00995384" w:rsidRDefault="00995384" w:rsidP="00202D7E">
      <w:pPr>
        <w:numPr>
          <w:ilvl w:val="0"/>
          <w:numId w:val="5"/>
        </w:numPr>
      </w:pPr>
      <w:r>
        <w:rPr>
          <w:rFonts w:hint="eastAsia"/>
        </w:rPr>
        <w:t>当组件都被创建完毕之后，二进制文件创建完成，此时组件编辑器启动，并解析二进制文件，将组件列表构建完成。</w:t>
      </w:r>
    </w:p>
    <w:p w:rsidR="00995384" w:rsidRDefault="00995384" w:rsidP="005C5741">
      <w:pPr>
        <w:numPr>
          <w:ilvl w:val="0"/>
          <w:numId w:val="5"/>
        </w:numPr>
      </w:pPr>
      <w:r>
        <w:rPr>
          <w:rFonts w:hint="eastAsia"/>
        </w:rPr>
        <w:t>当选中组件列表中的组件时，编辑器会查询该组件所包含的属性信息，并将数据传送给</w:t>
      </w:r>
      <w:r>
        <w:t>property</w:t>
      </w:r>
      <w:r>
        <w:rPr>
          <w:rFonts w:hint="eastAsia"/>
        </w:rPr>
        <w:t>进行处理。这些处理包括数据传输上的和</w:t>
      </w:r>
      <w:r>
        <w:t>UI</w:t>
      </w:r>
      <w:r>
        <w:rPr>
          <w:rFonts w:hint="eastAsia"/>
        </w:rPr>
        <w:t>上的创建。</w:t>
      </w:r>
    </w:p>
    <w:p w:rsidR="00995384" w:rsidRDefault="00995384" w:rsidP="005C5741">
      <w:pPr>
        <w:numPr>
          <w:ilvl w:val="0"/>
          <w:numId w:val="5"/>
        </w:numPr>
      </w:pPr>
      <w:r>
        <w:rPr>
          <w:rFonts w:hint="eastAsia"/>
        </w:rPr>
        <w:t>在</w:t>
      </w:r>
      <w:r>
        <w:t>UI</w:t>
      </w:r>
      <w:r>
        <w:rPr>
          <w:rFonts w:hint="eastAsia"/>
        </w:rPr>
        <w:t>上的操作会保存到另外一个数据文件中。</w:t>
      </w:r>
    </w:p>
    <w:p w:rsidR="00995384" w:rsidRPr="00202D7E" w:rsidRDefault="00995384" w:rsidP="004D410D">
      <w:pPr>
        <w:numPr>
          <w:ilvl w:val="0"/>
          <w:numId w:val="5"/>
        </w:numPr>
      </w:pPr>
      <w:r>
        <w:rPr>
          <w:rFonts w:hint="eastAsia"/>
        </w:rPr>
        <w:t>程序会根据数据文件是否更新来自动重新加载数据。</w:t>
      </w:r>
    </w:p>
    <w:sectPr w:rsidR="00995384" w:rsidRPr="00202D7E" w:rsidSect="003A2BA3">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384" w:rsidRDefault="00995384" w:rsidP="002B1069">
      <w:r>
        <w:separator/>
      </w:r>
    </w:p>
  </w:endnote>
  <w:endnote w:type="continuationSeparator" w:id="1">
    <w:p w:rsidR="00995384" w:rsidRDefault="00995384" w:rsidP="002B10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384" w:rsidRDefault="00995384" w:rsidP="002B1069">
      <w:r>
        <w:separator/>
      </w:r>
    </w:p>
  </w:footnote>
  <w:footnote w:type="continuationSeparator" w:id="1">
    <w:p w:rsidR="00995384" w:rsidRDefault="00995384" w:rsidP="002B10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B64DC"/>
    <w:multiLevelType w:val="hybridMultilevel"/>
    <w:tmpl w:val="AA2E53EE"/>
    <w:lvl w:ilvl="0" w:tplc="6F00EA9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01F710FC"/>
    <w:multiLevelType w:val="hybridMultilevel"/>
    <w:tmpl w:val="8CCCFEF4"/>
    <w:lvl w:ilvl="0" w:tplc="CE8202FA">
      <w:start w:val="1"/>
      <w:numFmt w:val="decimal"/>
      <w:lvlText w:val="%1、"/>
      <w:lvlJc w:val="left"/>
      <w:pPr>
        <w:ind w:left="750" w:hanging="360"/>
      </w:pPr>
      <w:rPr>
        <w:rFonts w:cs="Times New Roman" w:hint="default"/>
      </w:rPr>
    </w:lvl>
    <w:lvl w:ilvl="1" w:tplc="04090019" w:tentative="1">
      <w:start w:val="1"/>
      <w:numFmt w:val="lowerLetter"/>
      <w:lvlText w:val="%2)"/>
      <w:lvlJc w:val="left"/>
      <w:pPr>
        <w:ind w:left="1230" w:hanging="420"/>
      </w:pPr>
      <w:rPr>
        <w:rFonts w:cs="Times New Roman"/>
      </w:rPr>
    </w:lvl>
    <w:lvl w:ilvl="2" w:tplc="0409001B" w:tentative="1">
      <w:start w:val="1"/>
      <w:numFmt w:val="lowerRoman"/>
      <w:lvlText w:val="%3."/>
      <w:lvlJc w:val="right"/>
      <w:pPr>
        <w:ind w:left="1650" w:hanging="420"/>
      </w:pPr>
      <w:rPr>
        <w:rFonts w:cs="Times New Roman"/>
      </w:rPr>
    </w:lvl>
    <w:lvl w:ilvl="3" w:tplc="0409000F" w:tentative="1">
      <w:start w:val="1"/>
      <w:numFmt w:val="decimal"/>
      <w:lvlText w:val="%4."/>
      <w:lvlJc w:val="left"/>
      <w:pPr>
        <w:ind w:left="2070" w:hanging="420"/>
      </w:pPr>
      <w:rPr>
        <w:rFonts w:cs="Times New Roman"/>
      </w:rPr>
    </w:lvl>
    <w:lvl w:ilvl="4" w:tplc="04090019" w:tentative="1">
      <w:start w:val="1"/>
      <w:numFmt w:val="lowerLetter"/>
      <w:lvlText w:val="%5)"/>
      <w:lvlJc w:val="left"/>
      <w:pPr>
        <w:ind w:left="2490" w:hanging="420"/>
      </w:pPr>
      <w:rPr>
        <w:rFonts w:cs="Times New Roman"/>
      </w:rPr>
    </w:lvl>
    <w:lvl w:ilvl="5" w:tplc="0409001B" w:tentative="1">
      <w:start w:val="1"/>
      <w:numFmt w:val="lowerRoman"/>
      <w:lvlText w:val="%6."/>
      <w:lvlJc w:val="right"/>
      <w:pPr>
        <w:ind w:left="2910" w:hanging="420"/>
      </w:pPr>
      <w:rPr>
        <w:rFonts w:cs="Times New Roman"/>
      </w:rPr>
    </w:lvl>
    <w:lvl w:ilvl="6" w:tplc="0409000F" w:tentative="1">
      <w:start w:val="1"/>
      <w:numFmt w:val="decimal"/>
      <w:lvlText w:val="%7."/>
      <w:lvlJc w:val="left"/>
      <w:pPr>
        <w:ind w:left="3330" w:hanging="420"/>
      </w:pPr>
      <w:rPr>
        <w:rFonts w:cs="Times New Roman"/>
      </w:rPr>
    </w:lvl>
    <w:lvl w:ilvl="7" w:tplc="04090019" w:tentative="1">
      <w:start w:val="1"/>
      <w:numFmt w:val="lowerLetter"/>
      <w:lvlText w:val="%8)"/>
      <w:lvlJc w:val="left"/>
      <w:pPr>
        <w:ind w:left="3750" w:hanging="420"/>
      </w:pPr>
      <w:rPr>
        <w:rFonts w:cs="Times New Roman"/>
      </w:rPr>
    </w:lvl>
    <w:lvl w:ilvl="8" w:tplc="0409001B" w:tentative="1">
      <w:start w:val="1"/>
      <w:numFmt w:val="lowerRoman"/>
      <w:lvlText w:val="%9."/>
      <w:lvlJc w:val="right"/>
      <w:pPr>
        <w:ind w:left="4170" w:hanging="420"/>
      </w:pPr>
      <w:rPr>
        <w:rFonts w:cs="Times New Roman"/>
      </w:rPr>
    </w:lvl>
  </w:abstractNum>
  <w:abstractNum w:abstractNumId="2">
    <w:nsid w:val="051640D5"/>
    <w:multiLevelType w:val="hybridMultilevel"/>
    <w:tmpl w:val="DD3863E8"/>
    <w:lvl w:ilvl="0" w:tplc="107A6C1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nsid w:val="05554C1F"/>
    <w:multiLevelType w:val="hybridMultilevel"/>
    <w:tmpl w:val="593A8EE6"/>
    <w:lvl w:ilvl="0" w:tplc="442CA17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05D13FCA"/>
    <w:multiLevelType w:val="hybridMultilevel"/>
    <w:tmpl w:val="42A2C292"/>
    <w:lvl w:ilvl="0" w:tplc="E062966C">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nsid w:val="069C4884"/>
    <w:multiLevelType w:val="hybridMultilevel"/>
    <w:tmpl w:val="9612B608"/>
    <w:lvl w:ilvl="0" w:tplc="E864EDEE">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start w:val="1"/>
      <w:numFmt w:val="lowerRoman"/>
      <w:lvlText w:val="%3."/>
      <w:lvlJc w:val="right"/>
      <w:pPr>
        <w:ind w:left="1260" w:hanging="420"/>
      </w:pPr>
      <w:rPr>
        <w:rFonts w:cs="Times New Roman"/>
      </w:rPr>
    </w:lvl>
    <w:lvl w:ilvl="3" w:tplc="E7BEF038">
      <w:start w:val="1"/>
      <w:numFmt w:val="decimal"/>
      <w:lvlText w:val="%4."/>
      <w:lvlJc w:val="left"/>
      <w:pPr>
        <w:ind w:left="1680" w:hanging="420"/>
      </w:pPr>
      <w:rPr>
        <w:rFonts w:ascii="宋体" w:eastAsia="宋体" w:hAnsi="宋体"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0A267D2A"/>
    <w:multiLevelType w:val="hybridMultilevel"/>
    <w:tmpl w:val="E1228E50"/>
    <w:lvl w:ilvl="0" w:tplc="4336C2CE">
      <w:start w:val="1"/>
      <w:numFmt w:val="decimal"/>
      <w:lvlText w:val="%1."/>
      <w:lvlJc w:val="left"/>
      <w:pPr>
        <w:ind w:left="360" w:hanging="360"/>
      </w:pPr>
      <w:rPr>
        <w:rFonts w:cs="Times New Roman" w:hint="default"/>
        <w:b w:val="0"/>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14234911"/>
    <w:multiLevelType w:val="hybridMultilevel"/>
    <w:tmpl w:val="0EECEADE"/>
    <w:lvl w:ilvl="0" w:tplc="328217D8">
      <w:start w:val="1"/>
      <w:numFmt w:val="lowerLetter"/>
      <w:lvlText w:val="%1."/>
      <w:lvlJc w:val="left"/>
      <w:pPr>
        <w:ind w:left="1080" w:hanging="360"/>
      </w:pPr>
      <w:rPr>
        <w:rFonts w:cs="Times New Roman" w:hint="default"/>
      </w:rPr>
    </w:lvl>
    <w:lvl w:ilvl="1" w:tplc="04090019">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8">
    <w:nsid w:val="1D08753D"/>
    <w:multiLevelType w:val="hybridMultilevel"/>
    <w:tmpl w:val="329AA624"/>
    <w:lvl w:ilvl="0" w:tplc="FF32C13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nsid w:val="27D42D99"/>
    <w:multiLevelType w:val="hybridMultilevel"/>
    <w:tmpl w:val="1F74309C"/>
    <w:lvl w:ilvl="0" w:tplc="9D42657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0">
    <w:nsid w:val="2BFD4D9F"/>
    <w:multiLevelType w:val="hybridMultilevel"/>
    <w:tmpl w:val="CE7CE99A"/>
    <w:lvl w:ilvl="0" w:tplc="E050FE3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nsid w:val="2C2E132D"/>
    <w:multiLevelType w:val="hybridMultilevel"/>
    <w:tmpl w:val="1E72653C"/>
    <w:lvl w:ilvl="0" w:tplc="A0FC5AF0">
      <w:start w:val="1"/>
      <w:numFmt w:val="lowerLetter"/>
      <w:lvlText w:val="%1."/>
      <w:lvlJc w:val="left"/>
      <w:pPr>
        <w:ind w:left="1080" w:hanging="360"/>
      </w:pPr>
      <w:rPr>
        <w:rFonts w:cs="Times New Roman" w:hint="default"/>
        <w:b w:val="0"/>
        <w:i w:val="0"/>
        <w:color w:val="000000"/>
      </w:rPr>
    </w:lvl>
    <w:lvl w:ilvl="1" w:tplc="04090019">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2">
    <w:nsid w:val="2DEB5B9E"/>
    <w:multiLevelType w:val="hybridMultilevel"/>
    <w:tmpl w:val="9496AEFA"/>
    <w:lvl w:ilvl="0" w:tplc="E258D37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nsid w:val="370F7000"/>
    <w:multiLevelType w:val="hybridMultilevel"/>
    <w:tmpl w:val="8CD41822"/>
    <w:lvl w:ilvl="0" w:tplc="68305EE2">
      <w:start w:val="1"/>
      <w:numFmt w:val="lowerLetter"/>
      <w:lvlText w:val="%1."/>
      <w:lvlJc w:val="left"/>
      <w:pPr>
        <w:ind w:left="1080" w:hanging="360"/>
      </w:pPr>
      <w:rPr>
        <w:rFonts w:cs="Times New Roman" w:hint="default"/>
      </w:rPr>
    </w:lvl>
    <w:lvl w:ilvl="1" w:tplc="04090019">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14">
    <w:nsid w:val="407206C8"/>
    <w:multiLevelType w:val="hybridMultilevel"/>
    <w:tmpl w:val="9412F670"/>
    <w:lvl w:ilvl="0" w:tplc="EFDA284E">
      <w:start w:val="1"/>
      <w:numFmt w:val="decimal"/>
      <w:lvlText w:val="%1．"/>
      <w:lvlJc w:val="left"/>
      <w:pPr>
        <w:ind w:left="360" w:hanging="360"/>
      </w:pPr>
      <w:rPr>
        <w:rFonts w:cs="Times New Roman" w:hint="default"/>
      </w:rPr>
    </w:lvl>
    <w:lvl w:ilvl="1" w:tplc="04090019">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5">
    <w:nsid w:val="45DD6CF0"/>
    <w:multiLevelType w:val="hybridMultilevel"/>
    <w:tmpl w:val="242CEDBC"/>
    <w:lvl w:ilvl="0" w:tplc="AC26CFE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6">
    <w:nsid w:val="4C08056C"/>
    <w:multiLevelType w:val="hybridMultilevel"/>
    <w:tmpl w:val="5E624F08"/>
    <w:lvl w:ilvl="0" w:tplc="2FF08CC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nsid w:val="4FCA3523"/>
    <w:multiLevelType w:val="hybridMultilevel"/>
    <w:tmpl w:val="FEC0AA88"/>
    <w:lvl w:ilvl="0" w:tplc="620255C6">
      <w:start w:val="5"/>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nsid w:val="52F36ACB"/>
    <w:multiLevelType w:val="hybridMultilevel"/>
    <w:tmpl w:val="C6F05E40"/>
    <w:lvl w:ilvl="0" w:tplc="56A2FB3C">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9">
    <w:nsid w:val="5F255FC1"/>
    <w:multiLevelType w:val="hybridMultilevel"/>
    <w:tmpl w:val="CE90EDF8"/>
    <w:lvl w:ilvl="0" w:tplc="F990AD0A">
      <w:start w:val="1"/>
      <w:numFmt w:val="decimal"/>
      <w:lvlText w:val="%1."/>
      <w:lvlJc w:val="left"/>
      <w:pPr>
        <w:ind w:left="1620" w:hanging="360"/>
      </w:pPr>
      <w:rPr>
        <w:rFonts w:cs="Times New Roman" w:hint="default"/>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20">
    <w:nsid w:val="64D91442"/>
    <w:multiLevelType w:val="hybridMultilevel"/>
    <w:tmpl w:val="B5A2B438"/>
    <w:lvl w:ilvl="0" w:tplc="79F2DDD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560" w:hanging="420"/>
      </w:pPr>
      <w:rPr>
        <w:rFonts w:cs="Times New Roman"/>
      </w:rPr>
    </w:lvl>
    <w:lvl w:ilvl="2" w:tplc="0409001B" w:tentative="1">
      <w:start w:val="1"/>
      <w:numFmt w:val="lowerRoman"/>
      <w:lvlText w:val="%3."/>
      <w:lvlJc w:val="right"/>
      <w:pPr>
        <w:ind w:left="1980" w:hanging="420"/>
      </w:pPr>
      <w:rPr>
        <w:rFonts w:cs="Times New Roman"/>
      </w:rPr>
    </w:lvl>
    <w:lvl w:ilvl="3" w:tplc="0409000F" w:tentative="1">
      <w:start w:val="1"/>
      <w:numFmt w:val="decimal"/>
      <w:lvlText w:val="%4."/>
      <w:lvlJc w:val="left"/>
      <w:pPr>
        <w:ind w:left="2400" w:hanging="420"/>
      </w:pPr>
      <w:rPr>
        <w:rFonts w:cs="Times New Roman"/>
      </w:rPr>
    </w:lvl>
    <w:lvl w:ilvl="4" w:tplc="04090019" w:tentative="1">
      <w:start w:val="1"/>
      <w:numFmt w:val="lowerLetter"/>
      <w:lvlText w:val="%5)"/>
      <w:lvlJc w:val="left"/>
      <w:pPr>
        <w:ind w:left="2820" w:hanging="420"/>
      </w:pPr>
      <w:rPr>
        <w:rFonts w:cs="Times New Roman"/>
      </w:rPr>
    </w:lvl>
    <w:lvl w:ilvl="5" w:tplc="0409001B" w:tentative="1">
      <w:start w:val="1"/>
      <w:numFmt w:val="lowerRoman"/>
      <w:lvlText w:val="%6."/>
      <w:lvlJc w:val="right"/>
      <w:pPr>
        <w:ind w:left="3240" w:hanging="420"/>
      </w:pPr>
      <w:rPr>
        <w:rFonts w:cs="Times New Roman"/>
      </w:rPr>
    </w:lvl>
    <w:lvl w:ilvl="6" w:tplc="0409000F" w:tentative="1">
      <w:start w:val="1"/>
      <w:numFmt w:val="decimal"/>
      <w:lvlText w:val="%7."/>
      <w:lvlJc w:val="left"/>
      <w:pPr>
        <w:ind w:left="3660" w:hanging="420"/>
      </w:pPr>
      <w:rPr>
        <w:rFonts w:cs="Times New Roman"/>
      </w:rPr>
    </w:lvl>
    <w:lvl w:ilvl="7" w:tplc="04090019" w:tentative="1">
      <w:start w:val="1"/>
      <w:numFmt w:val="lowerLetter"/>
      <w:lvlText w:val="%8)"/>
      <w:lvlJc w:val="left"/>
      <w:pPr>
        <w:ind w:left="4080" w:hanging="420"/>
      </w:pPr>
      <w:rPr>
        <w:rFonts w:cs="Times New Roman"/>
      </w:rPr>
    </w:lvl>
    <w:lvl w:ilvl="8" w:tplc="0409001B" w:tentative="1">
      <w:start w:val="1"/>
      <w:numFmt w:val="lowerRoman"/>
      <w:lvlText w:val="%9."/>
      <w:lvlJc w:val="right"/>
      <w:pPr>
        <w:ind w:left="4500" w:hanging="420"/>
      </w:pPr>
      <w:rPr>
        <w:rFonts w:cs="Times New Roman"/>
      </w:rPr>
    </w:lvl>
  </w:abstractNum>
  <w:abstractNum w:abstractNumId="21">
    <w:nsid w:val="6A0935C6"/>
    <w:multiLevelType w:val="hybridMultilevel"/>
    <w:tmpl w:val="968A935E"/>
    <w:lvl w:ilvl="0" w:tplc="6F00EA9A">
      <w:start w:val="4"/>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nsid w:val="6EAA3FA8"/>
    <w:multiLevelType w:val="hybridMultilevel"/>
    <w:tmpl w:val="C002B89E"/>
    <w:lvl w:ilvl="0" w:tplc="F3EA1BD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3">
    <w:nsid w:val="7D6E450C"/>
    <w:multiLevelType w:val="hybridMultilevel"/>
    <w:tmpl w:val="B3D2FB04"/>
    <w:lvl w:ilvl="0" w:tplc="8734395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0"/>
  </w:num>
  <w:num w:numId="2">
    <w:abstractNumId w:val="16"/>
  </w:num>
  <w:num w:numId="3">
    <w:abstractNumId w:val="21"/>
  </w:num>
  <w:num w:numId="4">
    <w:abstractNumId w:val="14"/>
  </w:num>
  <w:num w:numId="5">
    <w:abstractNumId w:val="0"/>
  </w:num>
  <w:num w:numId="6">
    <w:abstractNumId w:val="1"/>
  </w:num>
  <w:num w:numId="7">
    <w:abstractNumId w:val="18"/>
  </w:num>
  <w:num w:numId="8">
    <w:abstractNumId w:val="12"/>
  </w:num>
  <w:num w:numId="9">
    <w:abstractNumId w:val="8"/>
  </w:num>
  <w:num w:numId="10">
    <w:abstractNumId w:val="17"/>
  </w:num>
  <w:num w:numId="11">
    <w:abstractNumId w:val="3"/>
  </w:num>
  <w:num w:numId="12">
    <w:abstractNumId w:val="11"/>
  </w:num>
  <w:num w:numId="13">
    <w:abstractNumId w:val="22"/>
  </w:num>
  <w:num w:numId="14">
    <w:abstractNumId w:val="15"/>
  </w:num>
  <w:num w:numId="15">
    <w:abstractNumId w:val="5"/>
  </w:num>
  <w:num w:numId="16">
    <w:abstractNumId w:val="13"/>
  </w:num>
  <w:num w:numId="17">
    <w:abstractNumId w:val="7"/>
  </w:num>
  <w:num w:numId="18">
    <w:abstractNumId w:val="20"/>
  </w:num>
  <w:num w:numId="19">
    <w:abstractNumId w:val="9"/>
  </w:num>
  <w:num w:numId="20">
    <w:abstractNumId w:val="4"/>
  </w:num>
  <w:num w:numId="21">
    <w:abstractNumId w:val="23"/>
  </w:num>
  <w:num w:numId="22">
    <w:abstractNumId w:val="19"/>
  </w:num>
  <w:num w:numId="23">
    <w:abstractNumId w:val="6"/>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2BA3"/>
    <w:rsid w:val="00016B43"/>
    <w:rsid w:val="00022CC5"/>
    <w:rsid w:val="00041466"/>
    <w:rsid w:val="00082C38"/>
    <w:rsid w:val="000C0B94"/>
    <w:rsid w:val="00127A64"/>
    <w:rsid w:val="00144AA6"/>
    <w:rsid w:val="001530A9"/>
    <w:rsid w:val="00171AD6"/>
    <w:rsid w:val="00195D71"/>
    <w:rsid w:val="001F1E2C"/>
    <w:rsid w:val="00202D7E"/>
    <w:rsid w:val="0023688D"/>
    <w:rsid w:val="00265DA6"/>
    <w:rsid w:val="002A3973"/>
    <w:rsid w:val="002A4C66"/>
    <w:rsid w:val="002B1069"/>
    <w:rsid w:val="002C45C5"/>
    <w:rsid w:val="002D23B4"/>
    <w:rsid w:val="0030134F"/>
    <w:rsid w:val="00303B29"/>
    <w:rsid w:val="0031379B"/>
    <w:rsid w:val="00363BF9"/>
    <w:rsid w:val="00376633"/>
    <w:rsid w:val="003A2BA3"/>
    <w:rsid w:val="003A7ECB"/>
    <w:rsid w:val="003B1462"/>
    <w:rsid w:val="003B209B"/>
    <w:rsid w:val="003C2E04"/>
    <w:rsid w:val="003F5ABF"/>
    <w:rsid w:val="0041112F"/>
    <w:rsid w:val="004575E4"/>
    <w:rsid w:val="004958FD"/>
    <w:rsid w:val="004C2866"/>
    <w:rsid w:val="004D410D"/>
    <w:rsid w:val="004F4D6E"/>
    <w:rsid w:val="0053573F"/>
    <w:rsid w:val="00535A0D"/>
    <w:rsid w:val="005363E1"/>
    <w:rsid w:val="00560E6D"/>
    <w:rsid w:val="00571724"/>
    <w:rsid w:val="005941DC"/>
    <w:rsid w:val="005B2322"/>
    <w:rsid w:val="005C3178"/>
    <w:rsid w:val="005C5741"/>
    <w:rsid w:val="005D4FB8"/>
    <w:rsid w:val="006060F0"/>
    <w:rsid w:val="006341AE"/>
    <w:rsid w:val="007124F1"/>
    <w:rsid w:val="00730655"/>
    <w:rsid w:val="007551E3"/>
    <w:rsid w:val="007B70F1"/>
    <w:rsid w:val="007F4051"/>
    <w:rsid w:val="00807660"/>
    <w:rsid w:val="0082468E"/>
    <w:rsid w:val="00877AFC"/>
    <w:rsid w:val="008871D9"/>
    <w:rsid w:val="00892659"/>
    <w:rsid w:val="008D0DBC"/>
    <w:rsid w:val="008D5265"/>
    <w:rsid w:val="008E2DAF"/>
    <w:rsid w:val="008F29A3"/>
    <w:rsid w:val="008F745B"/>
    <w:rsid w:val="00902D4B"/>
    <w:rsid w:val="00903B25"/>
    <w:rsid w:val="00914568"/>
    <w:rsid w:val="00925900"/>
    <w:rsid w:val="009343A2"/>
    <w:rsid w:val="00953109"/>
    <w:rsid w:val="00956ACF"/>
    <w:rsid w:val="00967D3E"/>
    <w:rsid w:val="00970786"/>
    <w:rsid w:val="00992FFD"/>
    <w:rsid w:val="0099473F"/>
    <w:rsid w:val="00995384"/>
    <w:rsid w:val="009C64A3"/>
    <w:rsid w:val="009E10C7"/>
    <w:rsid w:val="00AF5654"/>
    <w:rsid w:val="00B17ED2"/>
    <w:rsid w:val="00B42D2A"/>
    <w:rsid w:val="00B649DA"/>
    <w:rsid w:val="00B664A6"/>
    <w:rsid w:val="00B9242D"/>
    <w:rsid w:val="00B951D3"/>
    <w:rsid w:val="00C02D97"/>
    <w:rsid w:val="00C035B6"/>
    <w:rsid w:val="00C07799"/>
    <w:rsid w:val="00C1338E"/>
    <w:rsid w:val="00C22EA1"/>
    <w:rsid w:val="00C4701A"/>
    <w:rsid w:val="00C61A25"/>
    <w:rsid w:val="00C83A6A"/>
    <w:rsid w:val="00CA2476"/>
    <w:rsid w:val="00CA2BD2"/>
    <w:rsid w:val="00CA465C"/>
    <w:rsid w:val="00D24643"/>
    <w:rsid w:val="00D26E76"/>
    <w:rsid w:val="00D34A8A"/>
    <w:rsid w:val="00D85CF4"/>
    <w:rsid w:val="00DC71CD"/>
    <w:rsid w:val="00DF6A17"/>
    <w:rsid w:val="00DF6EBA"/>
    <w:rsid w:val="00E02373"/>
    <w:rsid w:val="00E03E71"/>
    <w:rsid w:val="00E17BE7"/>
    <w:rsid w:val="00E52637"/>
    <w:rsid w:val="00E557BE"/>
    <w:rsid w:val="00E63743"/>
    <w:rsid w:val="00EA06CC"/>
    <w:rsid w:val="00EB2647"/>
    <w:rsid w:val="00F32167"/>
    <w:rsid w:val="00F727C0"/>
    <w:rsid w:val="00F7501A"/>
    <w:rsid w:val="00F8102C"/>
    <w:rsid w:val="00F9629C"/>
    <w:rsid w:val="00FA3FD8"/>
    <w:rsid w:val="00FB4EA8"/>
    <w:rsid w:val="00FC5F3C"/>
    <w:rsid w:val="00FD46FF"/>
    <w:rsid w:val="00FF1ED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2B1069"/>
    <w:pPr>
      <w:widowControl w:val="0"/>
      <w:autoSpaceDE w:val="0"/>
      <w:autoSpaceDN w:val="0"/>
      <w:adjustRightInd w:val="0"/>
    </w:pPr>
    <w:rPr>
      <w:rFonts w:ascii="宋体" w:hAnsi="宋体"/>
      <w:noProof/>
      <w:color w:val="000000"/>
      <w:kern w:val="0"/>
      <w:sz w:val="20"/>
      <w:szCs w:val="20"/>
    </w:rPr>
  </w:style>
  <w:style w:type="paragraph" w:styleId="Heading1">
    <w:name w:val="heading 1"/>
    <w:basedOn w:val="Normal"/>
    <w:next w:val="Normal"/>
    <w:link w:val="Heading1Char"/>
    <w:uiPriority w:val="99"/>
    <w:qFormat/>
    <w:rsid w:val="00902D4B"/>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902D4B"/>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902D4B"/>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902D4B"/>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902D4B"/>
    <w:pPr>
      <w:keepNext/>
      <w:keepLines/>
      <w:spacing w:before="200"/>
      <w:outlineLvl w:val="4"/>
    </w:pPr>
    <w:rPr>
      <w:rFonts w:ascii="Cambria" w:hAnsi="Cambria"/>
      <w:color w:val="243F60"/>
    </w:rPr>
  </w:style>
  <w:style w:type="paragraph" w:styleId="Heading6">
    <w:name w:val="heading 6"/>
    <w:basedOn w:val="Normal"/>
    <w:next w:val="Normal"/>
    <w:link w:val="Heading6Char"/>
    <w:uiPriority w:val="99"/>
    <w:qFormat/>
    <w:rsid w:val="00902D4B"/>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902D4B"/>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902D4B"/>
    <w:pPr>
      <w:keepNext/>
      <w:keepLines/>
      <w:spacing w:before="200"/>
      <w:outlineLvl w:val="7"/>
    </w:pPr>
    <w:rPr>
      <w:rFonts w:ascii="Cambria" w:hAnsi="Cambria"/>
      <w:color w:val="4F81BD"/>
    </w:rPr>
  </w:style>
  <w:style w:type="paragraph" w:styleId="Heading9">
    <w:name w:val="heading 9"/>
    <w:basedOn w:val="Normal"/>
    <w:next w:val="Normal"/>
    <w:link w:val="Heading9Char"/>
    <w:uiPriority w:val="99"/>
    <w:qFormat/>
    <w:rsid w:val="00902D4B"/>
    <w:pPr>
      <w:keepNext/>
      <w:keepLines/>
      <w:spacing w:before="200"/>
      <w:outlineLvl w:val="8"/>
    </w:pPr>
    <w:rPr>
      <w:rFonts w:ascii="Cambria" w:hAnsi="Cambria"/>
      <w:i/>
      <w:iCs/>
      <w:color w:val="40404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02D4B"/>
    <w:rPr>
      <w:rFonts w:ascii="Cambria" w:eastAsia="宋体" w:hAnsi="Cambria" w:cs="Times New Roman"/>
      <w:b/>
      <w:bCs/>
      <w:color w:val="365F91"/>
      <w:sz w:val="28"/>
      <w:szCs w:val="28"/>
    </w:rPr>
  </w:style>
  <w:style w:type="character" w:customStyle="1" w:styleId="Heading2Char">
    <w:name w:val="Heading 2 Char"/>
    <w:basedOn w:val="DefaultParagraphFont"/>
    <w:link w:val="Heading2"/>
    <w:uiPriority w:val="99"/>
    <w:locked/>
    <w:rsid w:val="00902D4B"/>
    <w:rPr>
      <w:rFonts w:ascii="Cambria" w:eastAsia="宋体" w:hAnsi="Cambria" w:cs="Times New Roman"/>
      <w:b/>
      <w:bCs/>
      <w:color w:val="4F81BD"/>
      <w:sz w:val="26"/>
      <w:szCs w:val="26"/>
    </w:rPr>
  </w:style>
  <w:style w:type="character" w:customStyle="1" w:styleId="Heading3Char">
    <w:name w:val="Heading 3 Char"/>
    <w:basedOn w:val="DefaultParagraphFont"/>
    <w:link w:val="Heading3"/>
    <w:uiPriority w:val="99"/>
    <w:locked/>
    <w:rsid w:val="00902D4B"/>
    <w:rPr>
      <w:rFonts w:ascii="Cambria" w:eastAsia="宋体" w:hAnsi="Cambria" w:cs="Times New Roman"/>
      <w:b/>
      <w:bCs/>
      <w:color w:val="4F81BD"/>
    </w:rPr>
  </w:style>
  <w:style w:type="character" w:customStyle="1" w:styleId="Heading4Char">
    <w:name w:val="Heading 4 Char"/>
    <w:basedOn w:val="DefaultParagraphFont"/>
    <w:link w:val="Heading4"/>
    <w:uiPriority w:val="99"/>
    <w:locked/>
    <w:rsid w:val="00902D4B"/>
    <w:rPr>
      <w:rFonts w:ascii="Cambria" w:eastAsia="宋体" w:hAnsi="Cambria" w:cs="Times New Roman"/>
      <w:b/>
      <w:bCs/>
      <w:i/>
      <w:iCs/>
      <w:color w:val="4F81BD"/>
    </w:rPr>
  </w:style>
  <w:style w:type="character" w:customStyle="1" w:styleId="Heading5Char">
    <w:name w:val="Heading 5 Char"/>
    <w:basedOn w:val="DefaultParagraphFont"/>
    <w:link w:val="Heading5"/>
    <w:uiPriority w:val="99"/>
    <w:locked/>
    <w:rsid w:val="00902D4B"/>
    <w:rPr>
      <w:rFonts w:ascii="Cambria" w:eastAsia="宋体" w:hAnsi="Cambria" w:cs="Times New Roman"/>
      <w:color w:val="243F60"/>
    </w:rPr>
  </w:style>
  <w:style w:type="character" w:customStyle="1" w:styleId="Heading6Char">
    <w:name w:val="Heading 6 Char"/>
    <w:basedOn w:val="DefaultParagraphFont"/>
    <w:link w:val="Heading6"/>
    <w:uiPriority w:val="99"/>
    <w:locked/>
    <w:rsid w:val="00902D4B"/>
    <w:rPr>
      <w:rFonts w:ascii="Cambria" w:eastAsia="宋体" w:hAnsi="Cambria" w:cs="Times New Roman"/>
      <w:i/>
      <w:iCs/>
      <w:color w:val="243F60"/>
    </w:rPr>
  </w:style>
  <w:style w:type="character" w:customStyle="1" w:styleId="Heading7Char">
    <w:name w:val="Heading 7 Char"/>
    <w:basedOn w:val="DefaultParagraphFont"/>
    <w:link w:val="Heading7"/>
    <w:uiPriority w:val="99"/>
    <w:locked/>
    <w:rsid w:val="00902D4B"/>
    <w:rPr>
      <w:rFonts w:ascii="Cambria" w:eastAsia="宋体" w:hAnsi="Cambria" w:cs="Times New Roman"/>
      <w:i/>
      <w:iCs/>
      <w:color w:val="404040"/>
    </w:rPr>
  </w:style>
  <w:style w:type="character" w:customStyle="1" w:styleId="Heading8Char">
    <w:name w:val="Heading 8 Char"/>
    <w:basedOn w:val="DefaultParagraphFont"/>
    <w:link w:val="Heading8"/>
    <w:uiPriority w:val="99"/>
    <w:locked/>
    <w:rsid w:val="00902D4B"/>
    <w:rPr>
      <w:rFonts w:ascii="Cambria" w:eastAsia="宋体" w:hAnsi="Cambria" w:cs="Times New Roman"/>
      <w:color w:val="4F81BD"/>
      <w:sz w:val="20"/>
      <w:szCs w:val="20"/>
    </w:rPr>
  </w:style>
  <w:style w:type="character" w:customStyle="1" w:styleId="Heading9Char">
    <w:name w:val="Heading 9 Char"/>
    <w:basedOn w:val="DefaultParagraphFont"/>
    <w:link w:val="Heading9"/>
    <w:uiPriority w:val="99"/>
    <w:locked/>
    <w:rsid w:val="00902D4B"/>
    <w:rPr>
      <w:rFonts w:ascii="Cambria" w:eastAsia="宋体" w:hAnsi="Cambria" w:cs="Times New Roman"/>
      <w:i/>
      <w:iCs/>
      <w:color w:val="404040"/>
      <w:sz w:val="20"/>
      <w:szCs w:val="20"/>
    </w:rPr>
  </w:style>
  <w:style w:type="paragraph" w:styleId="Header">
    <w:name w:val="header"/>
    <w:basedOn w:val="Normal"/>
    <w:link w:val="HeaderChar"/>
    <w:uiPriority w:val="99"/>
    <w:semiHidden/>
    <w:rsid w:val="00902D4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902D4B"/>
    <w:rPr>
      <w:rFonts w:cs="Times New Roman"/>
      <w:sz w:val="18"/>
      <w:szCs w:val="18"/>
    </w:rPr>
  </w:style>
  <w:style w:type="paragraph" w:styleId="Footer">
    <w:name w:val="footer"/>
    <w:basedOn w:val="Normal"/>
    <w:link w:val="FooterChar"/>
    <w:uiPriority w:val="99"/>
    <w:semiHidden/>
    <w:rsid w:val="00902D4B"/>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sid w:val="00902D4B"/>
    <w:rPr>
      <w:rFonts w:cs="Times New Roman"/>
      <w:sz w:val="18"/>
      <w:szCs w:val="18"/>
    </w:rPr>
  </w:style>
  <w:style w:type="paragraph" w:styleId="Title">
    <w:name w:val="Title"/>
    <w:basedOn w:val="Normal"/>
    <w:next w:val="Normal"/>
    <w:link w:val="TitleChar"/>
    <w:uiPriority w:val="99"/>
    <w:qFormat/>
    <w:rsid w:val="00902D4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902D4B"/>
    <w:rPr>
      <w:rFonts w:ascii="Cambria" w:eastAsia="宋体" w:hAnsi="Cambria" w:cs="Times New Roman"/>
      <w:color w:val="17365D"/>
      <w:spacing w:val="5"/>
      <w:kern w:val="28"/>
      <w:sz w:val="52"/>
      <w:szCs w:val="52"/>
    </w:rPr>
  </w:style>
  <w:style w:type="paragraph" w:styleId="Caption">
    <w:name w:val="caption"/>
    <w:basedOn w:val="Normal"/>
    <w:next w:val="Normal"/>
    <w:uiPriority w:val="99"/>
    <w:qFormat/>
    <w:rsid w:val="00902D4B"/>
    <w:rPr>
      <w:b/>
      <w:bCs/>
      <w:color w:val="4F81BD"/>
      <w:sz w:val="18"/>
      <w:szCs w:val="18"/>
    </w:rPr>
  </w:style>
  <w:style w:type="paragraph" w:styleId="Subtitle">
    <w:name w:val="Subtitle"/>
    <w:basedOn w:val="Normal"/>
    <w:next w:val="Normal"/>
    <w:link w:val="SubtitleChar"/>
    <w:uiPriority w:val="99"/>
    <w:qFormat/>
    <w:rsid w:val="00902D4B"/>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902D4B"/>
    <w:rPr>
      <w:rFonts w:ascii="Cambria" w:eastAsia="宋体" w:hAnsi="Cambria" w:cs="Times New Roman"/>
      <w:i/>
      <w:iCs/>
      <w:color w:val="4F81BD"/>
      <w:spacing w:val="15"/>
      <w:sz w:val="24"/>
      <w:szCs w:val="24"/>
    </w:rPr>
  </w:style>
  <w:style w:type="character" w:styleId="Strong">
    <w:name w:val="Strong"/>
    <w:basedOn w:val="DefaultParagraphFont"/>
    <w:uiPriority w:val="99"/>
    <w:qFormat/>
    <w:rsid w:val="00902D4B"/>
    <w:rPr>
      <w:rFonts w:cs="Times New Roman"/>
      <w:b/>
      <w:bCs/>
    </w:rPr>
  </w:style>
  <w:style w:type="character" w:styleId="Emphasis">
    <w:name w:val="Emphasis"/>
    <w:basedOn w:val="DefaultParagraphFont"/>
    <w:uiPriority w:val="99"/>
    <w:qFormat/>
    <w:rsid w:val="00902D4B"/>
    <w:rPr>
      <w:rFonts w:cs="Times New Roman"/>
      <w:i/>
      <w:iCs/>
    </w:rPr>
  </w:style>
  <w:style w:type="paragraph" w:styleId="NoSpacing">
    <w:name w:val="No Spacing"/>
    <w:uiPriority w:val="99"/>
    <w:qFormat/>
    <w:rsid w:val="00902D4B"/>
    <w:rPr>
      <w:kern w:val="0"/>
      <w:sz w:val="22"/>
      <w:lang w:eastAsia="en-US"/>
    </w:rPr>
  </w:style>
  <w:style w:type="paragraph" w:styleId="ListParagraph">
    <w:name w:val="List Paragraph"/>
    <w:basedOn w:val="Normal"/>
    <w:uiPriority w:val="99"/>
    <w:qFormat/>
    <w:rsid w:val="00902D4B"/>
    <w:pPr>
      <w:ind w:left="720"/>
      <w:contextualSpacing/>
    </w:pPr>
  </w:style>
  <w:style w:type="paragraph" w:styleId="Quote">
    <w:name w:val="Quote"/>
    <w:basedOn w:val="Normal"/>
    <w:next w:val="Normal"/>
    <w:link w:val="QuoteChar"/>
    <w:uiPriority w:val="99"/>
    <w:qFormat/>
    <w:rsid w:val="00902D4B"/>
    <w:rPr>
      <w:i/>
      <w:iCs/>
    </w:rPr>
  </w:style>
  <w:style w:type="character" w:customStyle="1" w:styleId="QuoteChar">
    <w:name w:val="Quote Char"/>
    <w:basedOn w:val="DefaultParagraphFont"/>
    <w:link w:val="Quote"/>
    <w:uiPriority w:val="99"/>
    <w:locked/>
    <w:rsid w:val="00902D4B"/>
    <w:rPr>
      <w:rFonts w:cs="Times New Roman"/>
      <w:i/>
      <w:iCs/>
      <w:color w:val="000000"/>
    </w:rPr>
  </w:style>
  <w:style w:type="paragraph" w:styleId="IntenseQuote">
    <w:name w:val="Intense Quote"/>
    <w:basedOn w:val="Normal"/>
    <w:next w:val="Normal"/>
    <w:link w:val="IntenseQuoteChar"/>
    <w:uiPriority w:val="99"/>
    <w:qFormat/>
    <w:rsid w:val="00902D4B"/>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902D4B"/>
    <w:rPr>
      <w:rFonts w:cs="Times New Roman"/>
      <w:b/>
      <w:bCs/>
      <w:i/>
      <w:iCs/>
      <w:color w:val="4F81BD"/>
    </w:rPr>
  </w:style>
  <w:style w:type="character" w:styleId="SubtleEmphasis">
    <w:name w:val="Subtle Emphasis"/>
    <w:basedOn w:val="DefaultParagraphFont"/>
    <w:uiPriority w:val="99"/>
    <w:qFormat/>
    <w:rsid w:val="00902D4B"/>
    <w:rPr>
      <w:rFonts w:cs="Times New Roman"/>
      <w:i/>
      <w:iCs/>
      <w:color w:val="808080"/>
    </w:rPr>
  </w:style>
  <w:style w:type="character" w:styleId="IntenseEmphasis">
    <w:name w:val="Intense Emphasis"/>
    <w:basedOn w:val="DefaultParagraphFont"/>
    <w:uiPriority w:val="99"/>
    <w:qFormat/>
    <w:rsid w:val="00902D4B"/>
    <w:rPr>
      <w:rFonts w:cs="Times New Roman"/>
      <w:b/>
      <w:bCs/>
      <w:i/>
      <w:iCs/>
      <w:color w:val="4F81BD"/>
    </w:rPr>
  </w:style>
  <w:style w:type="character" w:styleId="SubtleReference">
    <w:name w:val="Subtle Reference"/>
    <w:basedOn w:val="DefaultParagraphFont"/>
    <w:uiPriority w:val="99"/>
    <w:qFormat/>
    <w:rsid w:val="00902D4B"/>
    <w:rPr>
      <w:rFonts w:cs="Times New Roman"/>
      <w:smallCaps/>
      <w:color w:val="C0504D"/>
      <w:u w:val="single"/>
    </w:rPr>
  </w:style>
  <w:style w:type="character" w:styleId="IntenseReference">
    <w:name w:val="Intense Reference"/>
    <w:basedOn w:val="DefaultParagraphFont"/>
    <w:uiPriority w:val="99"/>
    <w:qFormat/>
    <w:rsid w:val="00902D4B"/>
    <w:rPr>
      <w:rFonts w:cs="Times New Roman"/>
      <w:b/>
      <w:bCs/>
      <w:smallCaps/>
      <w:color w:val="C0504D"/>
      <w:spacing w:val="5"/>
      <w:u w:val="single"/>
    </w:rPr>
  </w:style>
  <w:style w:type="character" w:styleId="BookTitle">
    <w:name w:val="Book Title"/>
    <w:basedOn w:val="DefaultParagraphFont"/>
    <w:uiPriority w:val="99"/>
    <w:qFormat/>
    <w:rsid w:val="00902D4B"/>
    <w:rPr>
      <w:rFonts w:cs="Times New Roman"/>
      <w:b/>
      <w:bCs/>
      <w:smallCaps/>
      <w:spacing w:val="5"/>
    </w:rPr>
  </w:style>
  <w:style w:type="paragraph" w:styleId="TOCHeading">
    <w:name w:val="TOC Heading"/>
    <w:basedOn w:val="Heading1"/>
    <w:next w:val="Normal"/>
    <w:uiPriority w:val="99"/>
    <w:qFormat/>
    <w:rsid w:val="00902D4B"/>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753</TotalTime>
  <Pages>9</Pages>
  <Words>1407</Words>
  <Characters>8022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LWM</cp:lastModifiedBy>
  <cp:revision>79</cp:revision>
  <dcterms:created xsi:type="dcterms:W3CDTF">2012-09-11T00:59:00Z</dcterms:created>
  <dcterms:modified xsi:type="dcterms:W3CDTF">2013-11-30T16:24:00Z</dcterms:modified>
</cp:coreProperties>
</file>